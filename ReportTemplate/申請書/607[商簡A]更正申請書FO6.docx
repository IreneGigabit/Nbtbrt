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28808534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5B6CFF" w:rsidRPr="00CA471C" w:rsidRDefault="00CB24EA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CA471C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r w:rsidRPr="00CA471C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【更正申請書】</w:t>
          </w:r>
        </w:p>
        <w:p w:rsidR="005B6CFF" w:rsidRPr="00CA471C" w:rsidRDefault="005B6CFF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5B6CFF" w:rsidRPr="00E00730" w:rsidRDefault="00CB24EA">
          <w:pPr>
            <w:widowControl/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E00730" w:rsidRPr="00E00730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5B6CFF" w:rsidRPr="00E00730" w:rsidRDefault="00CB24EA">
          <w:pPr>
            <w:widowControl/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8911AC" w:rsidRPr="00E00730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E00730" w:rsidRPr="00E00730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5B6CFF" w:rsidRPr="00E00730" w:rsidRDefault="00CB24EA">
          <w:pPr>
            <w:widowControl/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E00730" w:rsidRPr="00E00730">
            <w:rPr>
              <w:rFonts w:cs="新細明體" w:hint="eastAsia"/>
              <w:color w:val="000000"/>
              <w:kern w:val="0"/>
            </w:rPr>
            <w:t>#seq#</w:t>
          </w:r>
          <w:bookmarkEnd w:id="2"/>
        </w:p>
        <w:p w:rsidR="005B6CFF" w:rsidRPr="00E00730" w:rsidRDefault="005B6CFF">
          <w:pPr>
            <w:widowControl/>
            <w:rPr>
              <w:rFonts w:cs="新細明體"/>
              <w:color w:val="000000"/>
              <w:kern w:val="0"/>
            </w:rPr>
          </w:pPr>
        </w:p>
        <w:p w:rsidR="005B6CFF" w:rsidRPr="00E00730" w:rsidRDefault="00CB24EA">
          <w:pPr>
            <w:widowControl/>
            <w:rPr>
              <w:color w:val="000000"/>
              <w:kern w:val="0"/>
            </w:rPr>
          </w:pPr>
          <w:r w:rsidRPr="00E00730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E00730" w:rsidRPr="00E00730">
            <w:rPr>
              <w:rFonts w:hint="eastAsia"/>
              <w:color w:val="000000"/>
              <w:kern w:val="0"/>
            </w:rPr>
            <w:t>#appl_name#</w:t>
          </w:r>
          <w:bookmarkEnd w:id="3"/>
        </w:p>
        <w:p w:rsidR="005B6CFF" w:rsidRPr="00E00730" w:rsidRDefault="00CB24EA">
          <w:pPr>
            <w:widowControl/>
            <w:rPr>
              <w:color w:val="000000"/>
              <w:kern w:val="0"/>
            </w:rPr>
          </w:pPr>
          <w:r w:rsidRPr="00E00730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E00730" w:rsidRPr="00E00730">
            <w:rPr>
              <w:rFonts w:hint="eastAsia"/>
              <w:color w:val="000000"/>
            </w:rPr>
            <w:t>#s_mark#</w:t>
          </w:r>
          <w:bookmarkEnd w:id="4"/>
        </w:p>
        <w:p w:rsidR="005B6CFF" w:rsidRPr="00E00730" w:rsidRDefault="001204FA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31BD00247AE142A3AB6D7BD0B58AB454"/>
        </w:placeholder>
      </w:sdtPr>
      <w:sdtEndPr>
        <w:rPr>
          <w:rFonts w:hint="default"/>
          <w:sz w:val="20"/>
          <w:szCs w:val="20"/>
        </w:rPr>
      </w:sdtEndPr>
      <w:sdtContent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>【申請人</w:t>
          </w:r>
          <w:bookmarkStart w:id="5" w:name="apply_num"/>
          <w:r w:rsidRPr="00E00730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E00730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E00730">
            <w:rPr>
              <w:rFonts w:ascii="Times New Roman" w:hAnsi="Times New Roman" w:hint="eastAsia"/>
              <w:sz w:val="24"/>
              <w:szCs w:val="24"/>
            </w:rPr>
            <w:t>#</w:t>
          </w:r>
          <w:r w:rsidRPr="00E00730">
            <w:rPr>
              <w:rFonts w:ascii="Times New Roman" w:hAnsi="Times New Roman"/>
              <w:sz w:val="24"/>
              <w:szCs w:val="24"/>
            </w:rPr>
            <w:t>ap_country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E00730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E00730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E00730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E00730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5B6CFF" w:rsidRPr="00E00730" w:rsidRDefault="001204FA" w:rsidP="00E00730">
          <w:pPr>
            <w:pStyle w:val="a7"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B30C9E8CA8A24C49A46434456CBB6078"/>
        </w:placeholder>
      </w:sdtPr>
      <w:sdtEndPr>
        <w:rPr>
          <w:rFonts w:hint="default"/>
          <w:sz w:val="20"/>
          <w:szCs w:val="20"/>
        </w:rPr>
      </w:sdtEndPr>
      <w:sdtContent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1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1" w:name="agt_name1"/>
          <w:r w:rsidRPr="00E00730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2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2" w:name="agt_name2"/>
          <w:r w:rsidRPr="00E00730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E00730" w:rsidRPr="00E00730" w:rsidRDefault="001204FA" w:rsidP="00E00730">
          <w:pPr>
            <w:pStyle w:val="a7"/>
            <w:widowControl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6952592"/>
        <w:placeholder>
          <w:docPart w:val="6BB5F652E3AC438BA07C14D5B99431DC"/>
        </w:placeholder>
      </w:sdtPr>
      <w:sdtEndPr>
        <w:rPr>
          <w:rFonts w:hint="default"/>
        </w:rPr>
      </w:sdtEndPr>
      <w:sdtContent>
        <w:p w:rsidR="00B75976" w:rsidRDefault="00E00730" w:rsidP="00E00730">
          <w:pPr>
            <w:widowControl/>
            <w:rPr>
              <w:rFonts w:cs="新細明體" w:hint="eastAsia"/>
              <w:color w:val="000000"/>
              <w:kern w:val="0"/>
            </w:rPr>
          </w:pPr>
          <w:r w:rsidRPr="00E00730">
            <w:rPr>
              <w:rFonts w:cs="新細明體" w:hint="eastAsia"/>
              <w:color w:val="000000"/>
              <w:kern w:val="0"/>
            </w:rPr>
            <w:t>【申請內容】</w:t>
          </w:r>
        </w:p>
        <w:p w:rsidR="00E00730" w:rsidRPr="00E00730" w:rsidRDefault="00E00730" w:rsidP="00E00730">
          <w:pPr>
            <w:widowControl/>
            <w:rPr>
              <w:rFonts w:cs="新細明體"/>
              <w:color w:val="000000"/>
              <w:kern w:val="0"/>
            </w:rPr>
          </w:pPr>
          <w:bookmarkStart w:id="13" w:name="tran_remark1"/>
          <w:r w:rsidRPr="00E00730">
            <w:rPr>
              <w:rFonts w:cs="新細明體" w:hint="eastAsia"/>
              <w:color w:val="000000"/>
              <w:kern w:val="0"/>
            </w:rPr>
            <w:t>#tran_remark</w:t>
          </w:r>
          <w:r w:rsidR="00B75976">
            <w:rPr>
              <w:rFonts w:cs="新細明體" w:hint="eastAsia"/>
              <w:color w:val="000000"/>
              <w:kern w:val="0"/>
            </w:rPr>
            <w:t>1</w:t>
          </w:r>
          <w:r w:rsidRPr="00E00730">
            <w:rPr>
              <w:rFonts w:cs="新細明體" w:hint="eastAsia"/>
              <w:color w:val="000000"/>
              <w:kern w:val="0"/>
            </w:rPr>
            <w:t>#</w:t>
          </w:r>
        </w:p>
        <w:bookmarkEnd w:id="13" w:displacedByCustomXml="next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CAED166A54844A60A2E081E3BE829B43"/>
        </w:placeholder>
      </w:sdtPr>
      <w:sdtEndPr>
        <w:rPr>
          <w:rFonts w:hint="default"/>
        </w:rPr>
      </w:sdtEndPr>
      <w:sdtContent>
        <w:p w:rsidR="00E00730" w:rsidRPr="00E00730" w:rsidRDefault="00E00730" w:rsidP="00E00730">
          <w:pPr>
            <w:rPr>
              <w:rFonts w:cs="新細明體"/>
            </w:rPr>
          </w:pPr>
          <w:r w:rsidRPr="00E00730">
            <w:rPr>
              <w:rFonts w:hint="eastAsia"/>
            </w:rPr>
            <w:t>【繳費資訊】</w:t>
          </w:r>
        </w:p>
        <w:p w:rsidR="00E00730" w:rsidRPr="00E00730" w:rsidRDefault="00E00730" w:rsidP="00E00730">
          <w:r w:rsidRPr="00E00730">
            <w:rPr>
              <w:rFonts w:hint="eastAsia"/>
            </w:rPr>
            <w:t xml:space="preserve">　　【繳費金額】　　　　　　　</w:t>
          </w:r>
          <w:bookmarkStart w:id="14" w:name="fees"/>
          <w:r w:rsidRPr="00E00730">
            <w:rPr>
              <w:rFonts w:hint="eastAsia"/>
            </w:rPr>
            <w:t>#fees#</w:t>
          </w:r>
          <w:bookmarkEnd w:id="14"/>
        </w:p>
        <w:p w:rsidR="00E00730" w:rsidRPr="00E00730" w:rsidRDefault="00E00730" w:rsidP="00E00730">
          <w:r w:rsidRPr="00E00730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E00730">
            <w:rPr>
              <w:rFonts w:hint="eastAsia"/>
            </w:rPr>
            <w:t>#receipt_name#</w:t>
          </w:r>
          <w:bookmarkEnd w:id="15"/>
        </w:p>
        <w:p w:rsidR="00E00730" w:rsidRPr="00E00730" w:rsidRDefault="001204FA" w:rsidP="00E00730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5417B2B70EAC4A93AB4A731C28E7C471"/>
        </w:placeholder>
      </w:sdtPr>
      <w:sdtContent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5417B2B70EAC4A93AB4A731C28E7C471"/>
        </w:placeholder>
      </w:sdtPr>
      <w:sdtEndPr>
        <w:rPr>
          <w:rFonts w:hint="default"/>
        </w:rPr>
      </w:sdtEndPr>
      <w:sdtContent>
        <w:p w:rsidR="00E00730" w:rsidRPr="00E00730" w:rsidRDefault="00E00730" w:rsidP="00E00730">
          <w:r w:rsidRPr="00E00730">
            <w:rPr>
              <w:rFonts w:hint="eastAsia"/>
            </w:rPr>
            <w:t xml:space="preserve">　　【基本資料表】　　　　　　</w:t>
          </w:r>
          <w:r w:rsidRPr="00E00730">
            <w:t>Contact.pdf</w:t>
          </w: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E00730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9214F977F27F406F9E25417043BFE9DF"/>
        </w:placeholder>
      </w:sdtPr>
      <w:sdtContent>
        <w:p w:rsidR="00E00730" w:rsidRPr="00E00730" w:rsidRDefault="00E00730" w:rsidP="00E00730">
          <w:pPr>
            <w:pStyle w:val="a7"/>
            <w:rPr>
              <w:rFonts w:ascii="Times New Roman" w:hAnsi="Times New Roman"/>
              <w:szCs w:val="24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6" w:name="doc_typenm"/>
          <w:r w:rsidRPr="00E00730">
            <w:rPr>
              <w:rFonts w:ascii="Times New Roman" w:hAnsi="Times New Roman" w:hint="eastAsia"/>
              <w:sz w:val="24"/>
              <w:szCs w:val="24"/>
            </w:rPr>
            <w:t>#</w:t>
          </w:r>
          <w:r w:rsidRPr="00E00730">
            <w:rPr>
              <w:rFonts w:ascii="Times New Roman" w:hAnsi="Times New Roman"/>
              <w:sz w:val="24"/>
              <w:szCs w:val="24"/>
            </w:rPr>
            <w:t>doc_typenm</w:t>
          </w:r>
          <w:r w:rsidRPr="00E00730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E00730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7" w:name="source_name"/>
          <w:r w:rsidRPr="00E00730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5417B2B70EAC4A93AB4A731C28E7C471"/>
        </w:placeholder>
      </w:sdtPr>
      <w:sdtContent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E00730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E00730" w:rsidRPr="00E00730" w:rsidRDefault="00E00730" w:rsidP="00E00730">
          <w:pPr>
            <w:pStyle w:val="a7"/>
            <w:snapToGrid/>
            <w:rPr>
              <w:rFonts w:ascii="Times New Roman" w:hAnsi="Times New Roman"/>
            </w:rPr>
          </w:pPr>
          <w:r w:rsidRPr="00E00730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E00730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5B6CFF" w:rsidRPr="00E00730" w:rsidRDefault="005B6CFF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28808535"/>
        <w:placeholder>
          <w:docPart w:val="DefaultPlaceholder_22675703"/>
        </w:placeholder>
      </w:sdtPr>
      <w:sdtContent>
        <w:p w:rsidR="00A8593B" w:rsidRPr="00E00730" w:rsidRDefault="00A8593B" w:rsidP="00A8593B">
          <w:pPr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A8593B" w:rsidRPr="00E00730" w:rsidRDefault="00A8593B" w:rsidP="00A8593B">
          <w:pPr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E00730">
            <w:rPr>
              <w:rFonts w:cs="新細明體" w:hint="eastAsia"/>
              <w:color w:val="000000"/>
              <w:kern w:val="0"/>
            </w:rPr>
            <w:t>-</w:t>
          </w:r>
          <w:r w:rsidRPr="00E00730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E00730">
            <w:rPr>
              <w:rFonts w:cs="新細明體" w:hint="eastAsia"/>
              <w:color w:val="000000"/>
              <w:kern w:val="0"/>
            </w:rPr>
            <w:t>-</w:t>
          </w:r>
          <w:r w:rsidRPr="00E00730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A8593B" w:rsidRPr="00E00730" w:rsidRDefault="00A8593B" w:rsidP="00E00730">
          <w:pPr>
            <w:rPr>
              <w:rFonts w:cs="新細明體"/>
              <w:color w:val="000000"/>
              <w:kern w:val="0"/>
            </w:rPr>
          </w:pPr>
          <w:r w:rsidRPr="00E00730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E00730">
            <w:rPr>
              <w:rFonts w:cs="新細明體" w:hint="eastAsia"/>
              <w:color w:val="000000"/>
              <w:kern w:val="0"/>
            </w:rPr>
            <w:t>PDF</w:t>
          </w:r>
          <w:r w:rsidRPr="00E00730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sectPr w:rsidR="00A8593B" w:rsidRPr="00E00730" w:rsidSect="00D45C58">
      <w:footerReference w:type="default" r:id="rId7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FA5" w:rsidRDefault="00B47FA5">
      <w:r>
        <w:separator/>
      </w:r>
    </w:p>
  </w:endnote>
  <w:endnote w:type="continuationSeparator" w:id="0">
    <w:p w:rsidR="00B47FA5" w:rsidRDefault="00B47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8A0" w:rsidRDefault="00CE08A0" w:rsidP="00CE08A0">
    <w:pPr>
      <w:pStyle w:val="a7"/>
      <w:jc w:val="center"/>
    </w:pPr>
    <w:r>
      <w:rPr>
        <w:rFonts w:hint="eastAsia"/>
      </w:rPr>
      <w:t>第</w:t>
    </w:r>
    <w:fldSimple w:instr="PAGE   \* MERGEFORMAT">
      <w:r w:rsidR="00B75976" w:rsidRPr="00B75976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B75976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更正申請書</w:t>
    </w:r>
    <w:r>
      <w:rPr>
        <w:rFonts w:hint="eastAsia"/>
      </w:rPr>
      <w:t>)</w:t>
    </w:r>
  </w:p>
  <w:p w:rsidR="00CE08A0" w:rsidRPr="00CE08A0" w:rsidRDefault="00CE08A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FA5" w:rsidRDefault="00B47FA5">
      <w:r>
        <w:separator/>
      </w:r>
    </w:p>
  </w:footnote>
  <w:footnote w:type="continuationSeparator" w:id="0">
    <w:p w:rsidR="00B47FA5" w:rsidRDefault="00B47F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445"/>
    <w:rsid w:val="00083FA7"/>
    <w:rsid w:val="001204FA"/>
    <w:rsid w:val="00146113"/>
    <w:rsid w:val="003F189F"/>
    <w:rsid w:val="00453445"/>
    <w:rsid w:val="004E595D"/>
    <w:rsid w:val="005B6CFF"/>
    <w:rsid w:val="00613E89"/>
    <w:rsid w:val="00815BD7"/>
    <w:rsid w:val="0082133A"/>
    <w:rsid w:val="008911AC"/>
    <w:rsid w:val="008F5CA0"/>
    <w:rsid w:val="00985C6E"/>
    <w:rsid w:val="00A005E7"/>
    <w:rsid w:val="00A23CF9"/>
    <w:rsid w:val="00A37BFD"/>
    <w:rsid w:val="00A8593B"/>
    <w:rsid w:val="00AE5714"/>
    <w:rsid w:val="00B47FA5"/>
    <w:rsid w:val="00B75976"/>
    <w:rsid w:val="00B94849"/>
    <w:rsid w:val="00CA471C"/>
    <w:rsid w:val="00CB24EA"/>
    <w:rsid w:val="00CE08A0"/>
    <w:rsid w:val="00D45C58"/>
    <w:rsid w:val="00DD2A98"/>
    <w:rsid w:val="00E00730"/>
    <w:rsid w:val="00E32B16"/>
    <w:rsid w:val="00E47322"/>
    <w:rsid w:val="00ED11C3"/>
    <w:rsid w:val="00F57FDE"/>
    <w:rsid w:val="00FE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5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45C58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D45C58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5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D45C58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45C5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D45C58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D45C5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5C58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D45C58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D45C58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D45C58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45C58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D45C58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45C58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D45C58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D45C58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D45C58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D45C58"/>
    <w:rPr>
      <w:color w:val="808080"/>
    </w:rPr>
  </w:style>
  <w:style w:type="character" w:customStyle="1" w:styleId="apple-converted-space">
    <w:name w:val="apple-converted-space"/>
    <w:basedOn w:val="a0"/>
    <w:rsid w:val="00D45C58"/>
  </w:style>
  <w:style w:type="character" w:customStyle="1" w:styleId="grame">
    <w:name w:val="grame"/>
    <w:basedOn w:val="a0"/>
    <w:rsid w:val="00D45C58"/>
  </w:style>
  <w:style w:type="table" w:styleId="af1">
    <w:name w:val="Table Grid"/>
    <w:basedOn w:val="a1"/>
    <w:uiPriority w:val="59"/>
    <w:rsid w:val="00D45C58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39%5b&#21830;&#31777;A%5d%5b&#26356;&#27491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47ED07-C9E6-40A8-8723-352A9919FEDE}"/>
      </w:docPartPr>
      <w:docPartBody>
        <w:p w:rsidR="00FD51F4" w:rsidRDefault="00975631">
          <w:r w:rsidRPr="000822A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1BD00247AE142A3AB6D7BD0B58AB4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31B221C-EA79-4BEC-AE80-DD1421969E7C}"/>
      </w:docPartPr>
      <w:docPartBody>
        <w:p w:rsidR="00FD51F4" w:rsidRDefault="00975631" w:rsidP="00975631">
          <w:pPr>
            <w:pStyle w:val="31BD00247AE142A3AB6D7BD0B58AB45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30C9E8CA8A24C49A46434456CBB60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F75F84-6C89-4A2C-927F-C58F477FFB3B}"/>
      </w:docPartPr>
      <w:docPartBody>
        <w:p w:rsidR="00FD51F4" w:rsidRDefault="00975631" w:rsidP="00975631">
          <w:pPr>
            <w:pStyle w:val="B30C9E8CA8A24C49A46434456CBB607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BB5F652E3AC438BA07C14D5B99431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72B624-965D-41B6-A6FB-9D5F1F850C42}"/>
      </w:docPartPr>
      <w:docPartBody>
        <w:p w:rsidR="00FD51F4" w:rsidRDefault="00975631" w:rsidP="00975631">
          <w:pPr>
            <w:pStyle w:val="6BB5F652E3AC438BA07C14D5B99431DC"/>
          </w:pPr>
          <w:r w:rsidRPr="004D03D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AED166A54844A60A2E081E3BE829B4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E498EC-E5E6-40F7-9DE5-5A80215D1A8C}"/>
      </w:docPartPr>
      <w:docPartBody>
        <w:p w:rsidR="00FD51F4" w:rsidRDefault="00975631" w:rsidP="00975631">
          <w:pPr>
            <w:pStyle w:val="CAED166A54844A60A2E081E3BE829B43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417B2B70EAC4A93AB4A731C28E7C4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6A9F759-B3F2-4675-AABE-8278D37FE046}"/>
      </w:docPartPr>
      <w:docPartBody>
        <w:p w:rsidR="00FD51F4" w:rsidRDefault="00975631" w:rsidP="00975631">
          <w:pPr>
            <w:pStyle w:val="5417B2B70EAC4A93AB4A731C28E7C47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214F977F27F406F9E25417043BFE9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CDBE91-60B6-4906-A9E5-9F816555458F}"/>
      </w:docPartPr>
      <w:docPartBody>
        <w:p w:rsidR="00FD51F4" w:rsidRDefault="00975631" w:rsidP="00975631">
          <w:pPr>
            <w:pStyle w:val="9214F977F27F406F9E25417043BFE9D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631"/>
    <w:rsid w:val="005971DE"/>
    <w:rsid w:val="00975631"/>
    <w:rsid w:val="00FD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1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975631"/>
    <w:rPr>
      <w:color w:val="808080"/>
    </w:rPr>
  </w:style>
  <w:style w:type="paragraph" w:customStyle="1" w:styleId="31BD00247AE142A3AB6D7BD0B58AB454">
    <w:name w:val="31BD00247AE142A3AB6D7BD0B58AB454"/>
    <w:rsid w:val="00975631"/>
    <w:pPr>
      <w:widowControl w:val="0"/>
    </w:pPr>
  </w:style>
  <w:style w:type="paragraph" w:customStyle="1" w:styleId="B30C9E8CA8A24C49A46434456CBB6078">
    <w:name w:val="B30C9E8CA8A24C49A46434456CBB6078"/>
    <w:rsid w:val="00975631"/>
    <w:pPr>
      <w:widowControl w:val="0"/>
    </w:pPr>
  </w:style>
  <w:style w:type="paragraph" w:customStyle="1" w:styleId="6BB5F652E3AC438BA07C14D5B99431DC">
    <w:name w:val="6BB5F652E3AC438BA07C14D5B99431DC"/>
    <w:rsid w:val="00975631"/>
    <w:pPr>
      <w:widowControl w:val="0"/>
    </w:pPr>
  </w:style>
  <w:style w:type="paragraph" w:customStyle="1" w:styleId="CAED166A54844A60A2E081E3BE829B43">
    <w:name w:val="CAED166A54844A60A2E081E3BE829B43"/>
    <w:rsid w:val="00975631"/>
    <w:pPr>
      <w:widowControl w:val="0"/>
    </w:pPr>
  </w:style>
  <w:style w:type="paragraph" w:customStyle="1" w:styleId="5417B2B70EAC4A93AB4A731C28E7C471">
    <w:name w:val="5417B2B70EAC4A93AB4A731C28E7C471"/>
    <w:rsid w:val="00975631"/>
    <w:pPr>
      <w:widowControl w:val="0"/>
    </w:pPr>
  </w:style>
  <w:style w:type="paragraph" w:customStyle="1" w:styleId="9214F977F27F406F9E25417043BFE9DF">
    <w:name w:val="9214F977F27F406F9E25417043BFE9DF"/>
    <w:rsid w:val="00975631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F1C27-2A50-4E7F-9566-2AE77EB9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39[商簡A][更正申請書].dot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>Acer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cp:lastPrinted>2013-12-02T03:35:00Z</cp:lastPrinted>
  <dcterms:created xsi:type="dcterms:W3CDTF">2019-11-13T09:17:00Z</dcterms:created>
  <dcterms:modified xsi:type="dcterms:W3CDTF">2019-11-22T08:50:00Z</dcterms:modified>
</cp:coreProperties>
</file>