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31475495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6E55F1" w:rsidRPr="005344F6" w:rsidRDefault="00913D39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5344F6">
            <w:rPr>
              <w:rFonts w:hint="eastAsia"/>
              <w:sz w:val="44"/>
              <w:szCs w:val="44"/>
            </w:rPr>
            <w:t>【</w:t>
          </w:r>
          <w:r w:rsidRPr="005344F6">
            <w:rPr>
              <w:rFonts w:hint="eastAsia"/>
              <w:color w:val="000000"/>
              <w:sz w:val="44"/>
              <w:szCs w:val="44"/>
            </w:rPr>
            <w:t>廢止授權登記申請書</w:t>
          </w:r>
          <w:r w:rsidRPr="005344F6">
            <w:rPr>
              <w:rFonts w:hint="eastAsia"/>
              <w:sz w:val="44"/>
              <w:szCs w:val="44"/>
            </w:rPr>
            <w:t>】</w:t>
          </w:r>
        </w:p>
        <w:p w:rsidR="006E55F1" w:rsidRPr="005344F6" w:rsidRDefault="006E55F1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EB506F">
            <w:rPr>
              <w:color w:val="000000"/>
              <w:sz w:val="24"/>
              <w:szCs w:val="24"/>
            </w:rPr>
            <w:t>JA</w:t>
          </w:r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【註冊號】　　　　　　　　　　</w:t>
          </w:r>
          <w:bookmarkStart w:id="0" w:name="issue_no"/>
          <w:r w:rsidR="00EB506F" w:rsidRPr="00EB506F">
            <w:rPr>
              <w:rFonts w:hint="eastAsia"/>
              <w:color w:val="000000"/>
              <w:sz w:val="24"/>
              <w:szCs w:val="24"/>
            </w:rPr>
            <w:t>#issue_no#</w:t>
          </w:r>
          <w:bookmarkEnd w:id="0"/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EB506F" w:rsidRPr="00EB506F">
            <w:rPr>
              <w:rFonts w:hint="eastAsia"/>
              <w:sz w:val="24"/>
            </w:rPr>
            <w:t>#seq#</w:t>
          </w:r>
          <w:bookmarkEnd w:id="1"/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EB506F" w:rsidRPr="00EB506F">
            <w:rPr>
              <w:rFonts w:hint="eastAsia"/>
              <w:color w:val="000000"/>
              <w:sz w:val="24"/>
            </w:rPr>
            <w:t>#appl_name#</w:t>
          </w:r>
          <w:bookmarkEnd w:id="2"/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【商標或標章種類】　　　　</w:t>
          </w:r>
          <w:r w:rsidR="002A68E7" w:rsidRPr="00EB506F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EB506F" w:rsidRPr="00EB506F">
            <w:rPr>
              <w:rFonts w:hint="eastAsia"/>
              <w:color w:val="000000"/>
              <w:sz w:val="24"/>
            </w:rPr>
            <w:t>#s_mark#</w:t>
          </w:r>
          <w:bookmarkEnd w:id="3"/>
        </w:p>
        <w:p w:rsidR="006E55F1" w:rsidRPr="00EB506F" w:rsidRDefault="006E55F1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6E55F1" w:rsidRPr="00EB506F" w:rsidRDefault="00913D3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【申請人類別】　　　　　　　　</w:t>
          </w:r>
          <w:bookmarkStart w:id="4" w:name="mark"/>
          <w:r w:rsidR="00EB506F" w:rsidRPr="00EB506F">
            <w:rPr>
              <w:color w:val="000000"/>
              <w:sz w:val="24"/>
              <w:szCs w:val="24"/>
            </w:rPr>
            <w:t>#</w:t>
          </w:r>
          <w:r w:rsidR="00EB506F" w:rsidRPr="00EB506F">
            <w:rPr>
              <w:rFonts w:hint="eastAsia"/>
              <w:color w:val="000000"/>
              <w:sz w:val="24"/>
              <w:szCs w:val="24"/>
            </w:rPr>
            <w:t>m</w:t>
          </w:r>
          <w:r w:rsidR="00EB506F" w:rsidRPr="00EB506F">
            <w:rPr>
              <w:color w:val="000000"/>
              <w:sz w:val="24"/>
              <w:szCs w:val="24"/>
            </w:rPr>
            <w:t>ark</w:t>
          </w:r>
          <w:r w:rsidR="00EB506F" w:rsidRPr="00EB506F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</w:p>
        <w:p w:rsidR="006E55F1" w:rsidRPr="00EB506F" w:rsidRDefault="00CA020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B8FCFB913B1546348ACCBDB5843C45EA"/>
        </w:placeholder>
      </w:sdtPr>
      <w:sdtEndPr>
        <w:rPr>
          <w:rFonts w:hint="default"/>
          <w:szCs w:val="20"/>
        </w:rPr>
      </w:sdtEndPr>
      <w:sdtContent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5" w:name="apply_type"/>
          <w:r w:rsidRPr="00EB506F">
            <w:rPr>
              <w:rFonts w:ascii="Times New Roman" w:hAnsi="Times New Roman" w:hint="eastAsia"/>
              <w:sz w:val="24"/>
              <w:szCs w:val="24"/>
            </w:rPr>
            <w:t>#apply_type#</w:t>
          </w:r>
          <w:bookmarkStart w:id="6" w:name="apply_num"/>
          <w:bookmarkEnd w:id="5"/>
          <w:r w:rsidRPr="00EB506F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6"/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EB506F">
            <w:rPr>
              <w:rFonts w:ascii="Times New Roman" w:hAnsi="Times New Roman"/>
              <w:sz w:val="24"/>
              <w:szCs w:val="24"/>
            </w:rPr>
            <w:t>ap_country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cname_title"/>
          <w:r w:rsidRPr="00EB506F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8"/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EB506F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9"/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0" w:name="ap_ename_title"/>
          <w:r w:rsidRPr="00EB506F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0"/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EB506F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1"/>
        </w:p>
        <w:p w:rsidR="00EB506F" w:rsidRPr="00EB506F" w:rsidRDefault="00CA0205" w:rsidP="00EB506F">
          <w:pPr>
            <w:pStyle w:val="a5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866F8214CA554D66BEA8281EFFA949C0"/>
        </w:placeholder>
      </w:sdtPr>
      <w:sdtEndPr>
        <w:rPr>
          <w:rFonts w:hint="default"/>
          <w:szCs w:val="20"/>
        </w:rPr>
      </w:sdtEndPr>
      <w:sdtContent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2" w:name="agent_type1"/>
          <w:r w:rsidRPr="00EB506F">
            <w:rPr>
              <w:rFonts w:ascii="Times New Roman" w:hAnsi="Times New Roman" w:hint="eastAsia"/>
              <w:sz w:val="24"/>
              <w:szCs w:val="24"/>
            </w:rPr>
            <w:t>#agent_type1#</w:t>
          </w:r>
          <w:bookmarkEnd w:id="12"/>
          <w:r w:rsidRPr="00EB506F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1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EB506F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4" w:name="agent_type2"/>
          <w:r w:rsidRPr="00EB506F">
            <w:rPr>
              <w:rFonts w:ascii="Times New Roman" w:hAnsi="Times New Roman" w:hint="eastAsia"/>
              <w:sz w:val="24"/>
              <w:szCs w:val="24"/>
            </w:rPr>
            <w:t>#agent_typ2#</w:t>
          </w:r>
          <w:bookmarkEnd w:id="14"/>
          <w:r w:rsidRPr="00EB506F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2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5" w:name="agt_name2"/>
          <w:r w:rsidRPr="00EB506F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5"/>
        </w:p>
        <w:p w:rsidR="00EB506F" w:rsidRPr="00EB506F" w:rsidRDefault="00CA0205" w:rsidP="00EB506F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tran"/>
        <w:tag w:val="b_tran"/>
        <w:id w:val="31475506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6E55F1" w:rsidRPr="00EB506F" w:rsidRDefault="00913D39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EB506F">
            <w:rPr>
              <w:rFonts w:hint="eastAsia"/>
              <w:color w:val="000000"/>
              <w:sz w:val="24"/>
              <w:szCs w:val="24"/>
            </w:rPr>
            <w:t xml:space="preserve">【廢止授權日期】　　　　　　　</w:t>
          </w:r>
          <w:bookmarkStart w:id="16" w:name="tran_term1"/>
          <w:r w:rsidR="00883AC3" w:rsidRPr="00B8399B">
            <w:rPr>
              <w:rFonts w:hint="eastAsia"/>
              <w:color w:val="000000"/>
              <w:sz w:val="24"/>
              <w:szCs w:val="24"/>
            </w:rPr>
            <w:t>#tran_term1#</w:t>
          </w:r>
          <w:bookmarkEnd w:id="16"/>
        </w:p>
        <w:p w:rsidR="006E55F1" w:rsidRPr="00EB506F" w:rsidRDefault="00CA020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E1D4CB688C974FF59D5087C9793834BE"/>
        </w:placeholder>
      </w:sdtPr>
      <w:sdtEndPr>
        <w:rPr>
          <w:sz w:val="20"/>
          <w:szCs w:val="20"/>
        </w:rPr>
      </w:sdtEndPr>
      <w:sdtContent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【繳費資訊】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【繳費金額】　　　　　　　</w:t>
          </w:r>
          <w:bookmarkStart w:id="17" w:name="fees"/>
          <w:r w:rsidRPr="00EB506F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7"/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【收據抬頭】　　　　　　　</w:t>
          </w:r>
          <w:bookmarkStart w:id="18" w:name="receipt_name"/>
          <w:r w:rsidRPr="00EB506F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8"/>
        </w:p>
        <w:p w:rsidR="00EB506F" w:rsidRPr="00EB506F" w:rsidRDefault="00CA0205" w:rsidP="00EB506F">
          <w:pPr>
            <w:pStyle w:val="a5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58C1B428CF8344938188FC85BCD9CE69"/>
        </w:placeholder>
      </w:sdtPr>
      <w:sdtContent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58C1B428CF8344938188FC85BCD9CE69"/>
        </w:placeholder>
      </w:sdtPr>
      <w:sdtEndPr>
        <w:rPr>
          <w:rFonts w:hint="default"/>
        </w:rPr>
      </w:sdtEndPr>
      <w:sdtContent>
        <w:p w:rsidR="00EB506F" w:rsidRPr="00EB506F" w:rsidRDefault="00EB506F" w:rsidP="00EB506F">
          <w:pPr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</w:rPr>
            <w:t xml:space="preserve">　　【基本資料表】　　　　　　</w:t>
          </w:r>
          <w:r w:rsidRPr="00EB506F">
            <w:rPr>
              <w:rFonts w:ascii="Times New Roman" w:hAnsi="Times New Roman"/>
            </w:rPr>
            <w:t>Contact.pdf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EB506F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58C1B428CF8344938188FC85BCD9CE69"/>
        </w:placeholder>
      </w:sdtPr>
      <w:sdtContent>
        <w:p w:rsidR="00EB506F" w:rsidRPr="00EB506F" w:rsidRDefault="00EB506F" w:rsidP="00EB506F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9" w:name="doc_typenm"/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EB506F">
            <w:rPr>
              <w:rFonts w:ascii="Times New Roman" w:hAnsi="Times New Roman"/>
              <w:sz w:val="24"/>
              <w:szCs w:val="24"/>
            </w:rPr>
            <w:t>doc_typenm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9"/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20" w:name="source_name"/>
          <w:r w:rsidRPr="00EB506F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0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58C1B428CF8344938188FC85BCD9CE69"/>
        </w:placeholder>
      </w:sdtPr>
      <w:sdtContent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1" w:name="oth_attach_desc"/>
          <w:r w:rsidRPr="00EB506F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1"/>
        </w:p>
        <w:p w:rsidR="00EB506F" w:rsidRPr="00EB506F" w:rsidRDefault="00EB506F" w:rsidP="00EB506F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2" w:name="oth_source_name"/>
          <w:r w:rsidRPr="00EB506F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2" w:displacedByCustomXml="next"/>
      </w:sdtContent>
    </w:sdt>
    <w:p w:rsidR="006E55F1" w:rsidRPr="00EB506F" w:rsidRDefault="006E55F1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hint="eastAsia"/>
          <w:sz w:val="24"/>
          <w:szCs w:val="24"/>
        </w:rPr>
        <w:alias w:val="b_sign"/>
        <w:tag w:val="b_sign"/>
        <w:id w:val="31475496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742703" w:rsidRPr="00EB506F" w:rsidRDefault="00742703" w:rsidP="0074270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742703" w:rsidRPr="00EB506F" w:rsidRDefault="00742703" w:rsidP="0074270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sz w:val="24"/>
              <w:szCs w:val="24"/>
            </w:rPr>
            <w:t>【本申請書所填寫之資料確係申請人提供</w:t>
          </w:r>
          <w:r w:rsidRPr="00EB506F">
            <w:rPr>
              <w:sz w:val="24"/>
              <w:szCs w:val="24"/>
            </w:rPr>
            <w:t>-</w:t>
          </w:r>
          <w:r w:rsidRPr="00EB506F">
            <w:rPr>
              <w:sz w:val="24"/>
              <w:szCs w:val="24"/>
            </w:rPr>
            <w:t>且據申請人稱</w:t>
          </w:r>
          <w:r w:rsidRPr="00EB506F">
            <w:rPr>
              <w:sz w:val="24"/>
              <w:szCs w:val="24"/>
            </w:rPr>
            <w:t>-</w:t>
          </w:r>
          <w:r w:rsidRPr="00EB506F">
            <w:rPr>
              <w:sz w:val="24"/>
              <w:szCs w:val="24"/>
            </w:rPr>
            <w:t>該等資料均為真實】</w:t>
          </w:r>
        </w:p>
        <w:p w:rsidR="008865B6" w:rsidRPr="00EB506F" w:rsidRDefault="00742703" w:rsidP="00EB506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B506F">
            <w:rPr>
              <w:rFonts w:hint="eastAsia"/>
              <w:sz w:val="24"/>
              <w:szCs w:val="24"/>
            </w:rPr>
            <w:t>【本申請書所檢送之</w:t>
          </w:r>
          <w:r w:rsidRPr="00EB506F">
            <w:rPr>
              <w:sz w:val="24"/>
              <w:szCs w:val="24"/>
            </w:rPr>
            <w:t>PDF</w:t>
          </w:r>
          <w:r w:rsidRPr="00EB506F">
            <w:rPr>
              <w:sz w:val="24"/>
              <w:szCs w:val="24"/>
            </w:rPr>
            <w:t>檔或影像檔與原本或正本相同】</w:t>
          </w:r>
        </w:p>
      </w:sdtContent>
    </w:sdt>
    <w:sectPr w:rsidR="008865B6" w:rsidRPr="00EB506F" w:rsidSect="00856619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DEF" w:rsidRDefault="00E25DEF">
      <w:r>
        <w:separator/>
      </w:r>
    </w:p>
  </w:endnote>
  <w:endnote w:type="continuationSeparator" w:id="0">
    <w:p w:rsidR="00E25DEF" w:rsidRDefault="00E25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19" w:rsidRDefault="00856619" w:rsidP="00856619">
    <w:pPr>
      <w:pStyle w:val="a5"/>
      <w:jc w:val="center"/>
    </w:pPr>
    <w:r>
      <w:rPr>
        <w:rFonts w:hint="eastAsia"/>
      </w:rPr>
      <w:t>第</w:t>
    </w:r>
    <w:fldSimple w:instr=" PAGE   \* MERGEFORMAT ">
      <w:r w:rsidR="00860F9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860F9D">
        <w:rPr>
          <w:noProof/>
        </w:rPr>
        <w:t>1</w:t>
      </w:r>
    </w:fldSimple>
    <w:r>
      <w:rPr>
        <w:rFonts w:hint="eastAsia"/>
      </w:rPr>
      <w:t>頁(</w:t>
    </w:r>
    <w:r w:rsidRPr="00856619">
      <w:rPr>
        <w:rFonts w:hint="eastAsia"/>
      </w:rPr>
      <w:t>廢止授權登記申請書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DEF" w:rsidRDefault="00E25DEF">
      <w:r>
        <w:separator/>
      </w:r>
    </w:p>
  </w:footnote>
  <w:footnote w:type="continuationSeparator" w:id="0">
    <w:p w:rsidR="00E25DEF" w:rsidRDefault="00E25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51C"/>
    <w:multiLevelType w:val="hybridMultilevel"/>
    <w:tmpl w:val="10D2880E"/>
    <w:lvl w:ilvl="0" w:tplc="0A36F49E">
      <w:start w:val="1"/>
      <w:numFmt w:val="decimal"/>
      <w:lvlText w:val="【被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FC6C18"/>
    <w:multiLevelType w:val="hybridMultilevel"/>
    <w:tmpl w:val="CB4829F2"/>
    <w:lvl w:ilvl="0" w:tplc="A1D2A1C2">
      <w:start w:val="1"/>
      <w:numFmt w:val="decimal"/>
      <w:lvlText w:val="【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9E4A7A"/>
    <w:multiLevelType w:val="hybridMultilevel"/>
    <w:tmpl w:val="BD642226"/>
    <w:lvl w:ilvl="0" w:tplc="58CAC13A">
      <w:start w:val="1"/>
      <w:numFmt w:val="decimal"/>
      <w:lvlText w:val="【被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DB7028"/>
    <w:multiLevelType w:val="hybridMultilevel"/>
    <w:tmpl w:val="3D7418E0"/>
    <w:lvl w:ilvl="0" w:tplc="B7106378">
      <w:start w:val="1"/>
      <w:numFmt w:val="decimal"/>
      <w:lvlText w:val="【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06DF"/>
    <w:rsid w:val="00027E1E"/>
    <w:rsid w:val="000506DF"/>
    <w:rsid w:val="00146488"/>
    <w:rsid w:val="00180521"/>
    <w:rsid w:val="00253713"/>
    <w:rsid w:val="002A68E7"/>
    <w:rsid w:val="002C1F30"/>
    <w:rsid w:val="0051118A"/>
    <w:rsid w:val="005344F6"/>
    <w:rsid w:val="006E30EF"/>
    <w:rsid w:val="006E55F1"/>
    <w:rsid w:val="00742703"/>
    <w:rsid w:val="007C4EFD"/>
    <w:rsid w:val="00856619"/>
    <w:rsid w:val="00860F9D"/>
    <w:rsid w:val="00883AC3"/>
    <w:rsid w:val="008865B6"/>
    <w:rsid w:val="00895771"/>
    <w:rsid w:val="00902349"/>
    <w:rsid w:val="00913D39"/>
    <w:rsid w:val="00CA0205"/>
    <w:rsid w:val="00CE31DD"/>
    <w:rsid w:val="00E25DEF"/>
    <w:rsid w:val="00E81E3C"/>
    <w:rsid w:val="00EB506F"/>
    <w:rsid w:val="00FD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349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902349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902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902349"/>
    <w:rPr>
      <w:rFonts w:ascii="新細明體" w:eastAsia="新細明體" w:hAnsi="新細明體" w:cs="新細明體" w:hint="eastAsia"/>
    </w:rPr>
  </w:style>
  <w:style w:type="paragraph" w:customStyle="1" w:styleId="p0">
    <w:name w:val="p0"/>
    <w:basedOn w:val="a"/>
    <w:rsid w:val="00902349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B50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B506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B50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23&#24290;&#27490;&#25480;&#27402;&#30331;&#3535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FCFB913B1546348ACCBDB5843C45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5D3E43-C931-4AFB-AC73-C7C14EB8563A}"/>
      </w:docPartPr>
      <w:docPartBody>
        <w:p w:rsidR="00575AE5" w:rsidRDefault="00E90A2C" w:rsidP="00E90A2C">
          <w:pPr>
            <w:pStyle w:val="B8FCFB913B1546348ACCBDB5843C45E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8DA580-CCC2-4D7B-9C59-CE5D9A7A3B4F}"/>
      </w:docPartPr>
      <w:docPartBody>
        <w:p w:rsidR="00575AE5" w:rsidRDefault="00E90A2C">
          <w:r w:rsidRPr="00080F3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66F8214CA554D66BEA8281EFFA949C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645F554-E0D5-444F-BF15-3BEF4D49A88E}"/>
      </w:docPartPr>
      <w:docPartBody>
        <w:p w:rsidR="00575AE5" w:rsidRDefault="00E90A2C" w:rsidP="00E90A2C">
          <w:pPr>
            <w:pStyle w:val="866F8214CA554D66BEA8281EFFA949C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1D4CB688C974FF59D5087C9793834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33DF04F-B0D7-49E2-A960-CBE3F254B17A}"/>
      </w:docPartPr>
      <w:docPartBody>
        <w:p w:rsidR="00575AE5" w:rsidRDefault="00E90A2C" w:rsidP="00E90A2C">
          <w:pPr>
            <w:pStyle w:val="E1D4CB688C974FF59D5087C9793834B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8C1B428CF8344938188FC85BCD9CE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5B140E3-F813-49C0-8653-DBC2D02DE506}"/>
      </w:docPartPr>
      <w:docPartBody>
        <w:p w:rsidR="00575AE5" w:rsidRDefault="00E90A2C" w:rsidP="00E90A2C">
          <w:pPr>
            <w:pStyle w:val="58C1B428CF8344938188FC85BCD9CE6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0A2C"/>
    <w:rsid w:val="00575AE5"/>
    <w:rsid w:val="005D6B33"/>
    <w:rsid w:val="00E9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A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E90A2C"/>
    <w:rPr>
      <w:color w:val="808080"/>
    </w:rPr>
  </w:style>
  <w:style w:type="paragraph" w:customStyle="1" w:styleId="B8FCFB913B1546348ACCBDB5843C45EA">
    <w:name w:val="B8FCFB913B1546348ACCBDB5843C45EA"/>
    <w:rsid w:val="00E90A2C"/>
    <w:pPr>
      <w:widowControl w:val="0"/>
    </w:pPr>
  </w:style>
  <w:style w:type="paragraph" w:customStyle="1" w:styleId="866F8214CA554D66BEA8281EFFA949C0">
    <w:name w:val="866F8214CA554D66BEA8281EFFA949C0"/>
    <w:rsid w:val="00E90A2C"/>
    <w:pPr>
      <w:widowControl w:val="0"/>
    </w:pPr>
  </w:style>
  <w:style w:type="paragraph" w:customStyle="1" w:styleId="E1D4CB688C974FF59D5087C9793834BE">
    <w:name w:val="E1D4CB688C974FF59D5087C9793834BE"/>
    <w:rsid w:val="00E90A2C"/>
    <w:pPr>
      <w:widowControl w:val="0"/>
    </w:pPr>
  </w:style>
  <w:style w:type="paragraph" w:customStyle="1" w:styleId="58C1B428CF8344938188FC85BCD9CE69">
    <w:name w:val="58C1B428CF8344938188FC85BCD9CE69"/>
    <w:rsid w:val="00E90A2C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23廢止授權登記申請書.dot</Template>
  <TotalTime>8</TotalTime>
  <Pages>1</Pages>
  <Words>256</Words>
  <Characters>485</Characters>
  <Application>Microsoft Office Word</Application>
  <DocSecurity>0</DocSecurity>
  <Lines>4</Lines>
  <Paragraphs>1</Paragraphs>
  <ScaleCrop>false</ScaleCrop>
  <Company>聖島國際專利商標聯合事務所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廢止授權登記申請書(white)</dc:title>
  <dc:creator>聖島國際專利商標聯合事務所</dc:creator>
  <cp:lastModifiedBy>聖島國際專利商標聯合事務所</cp:lastModifiedBy>
  <cp:revision>4</cp:revision>
  <dcterms:created xsi:type="dcterms:W3CDTF">2019-11-13T09:24:00Z</dcterms:created>
  <dcterms:modified xsi:type="dcterms:W3CDTF">2020-01-02T08:14:00Z</dcterms:modified>
</cp:coreProperties>
</file>