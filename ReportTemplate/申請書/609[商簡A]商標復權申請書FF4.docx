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="新細明體" w:hint="eastAsia"/>
          <w:color w:val="000000"/>
          <w:kern w:val="0"/>
          <w:sz w:val="20"/>
          <w:szCs w:val="20"/>
        </w:rPr>
        <w:alias w:val="b_title"/>
        <w:tag w:val="b_title"/>
        <w:id w:val="21189852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530FAB" w:rsidRPr="000B7099" w:rsidRDefault="00530FAB" w:rsidP="00530FAB">
          <w:pPr>
            <w:widowControl/>
            <w:jc w:val="center"/>
            <w:rPr>
              <w:rFonts w:cs="新細明體"/>
              <w:color w:val="000000"/>
              <w:kern w:val="0"/>
              <w:sz w:val="27"/>
              <w:szCs w:val="27"/>
            </w:rPr>
          </w:pPr>
          <w:r w:rsidRPr="000B7099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【商簡</w:t>
          </w:r>
          <w:r w:rsidRPr="000B7099">
            <w:rPr>
              <w:rFonts w:cs="新細明體" w:hint="eastAsia"/>
              <w:color w:val="000000"/>
              <w:kern w:val="0"/>
              <w:sz w:val="20"/>
              <w:szCs w:val="20"/>
            </w:rPr>
            <w:t>A</w:t>
          </w:r>
          <w:r w:rsidRPr="000B7099">
            <w:rPr>
              <w:rFonts w:hAnsi="新細明體" w:cs="新細明體" w:hint="eastAsia"/>
              <w:color w:val="000000"/>
              <w:kern w:val="0"/>
              <w:sz w:val="20"/>
              <w:szCs w:val="20"/>
            </w:rPr>
            <w:t>】</w:t>
          </w:r>
          <w:r w:rsidRPr="000B7099">
            <w:rPr>
              <w:rFonts w:hAnsi="新細明體" w:cs="新細明體" w:hint="eastAsia"/>
              <w:color w:val="000000"/>
              <w:kern w:val="0"/>
              <w:sz w:val="44"/>
              <w:szCs w:val="44"/>
            </w:rPr>
            <w:t>【商標復權申請書】</w:t>
          </w:r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  <w:sz w:val="27"/>
              <w:szCs w:val="27"/>
            </w:rPr>
          </w:pPr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新細明體" w:cs="新細明體" w:hint="eastAsia"/>
              <w:color w:val="000000"/>
              <w:kern w:val="0"/>
            </w:rPr>
            <w:t>【案號類別】　　　　　　　　　申請案號</w:t>
          </w:r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7F23CF" w:rsidRPr="000B7099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0" w:name="apply_no"/>
          <w:r w:rsidR="00D21720" w:rsidRPr="000B7099">
            <w:rPr>
              <w:rFonts w:cs="新細明體" w:hint="eastAsia"/>
              <w:color w:val="000000"/>
              <w:kern w:val="0"/>
            </w:rPr>
            <w:t>#apply_no#</w:t>
          </w:r>
          <w:bookmarkEnd w:id="0"/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1" w:name="seq"/>
          <w:r w:rsidR="00D21720" w:rsidRPr="000B7099">
            <w:rPr>
              <w:rFonts w:cs="新細明體" w:hint="eastAsia"/>
              <w:color w:val="000000"/>
              <w:kern w:val="0"/>
            </w:rPr>
            <w:t>#seq#</w:t>
          </w:r>
          <w:bookmarkEnd w:id="1"/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</w:p>
        <w:p w:rsidR="00530FAB" w:rsidRPr="000B7099" w:rsidRDefault="00530FAB" w:rsidP="00530FAB">
          <w:pPr>
            <w:widowControl/>
            <w:rPr>
              <w:color w:val="000000"/>
              <w:kern w:val="0"/>
            </w:rPr>
          </w:pPr>
          <w:r w:rsidRPr="000B7099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2" w:name="appl_name"/>
          <w:r w:rsidR="00D21720" w:rsidRPr="000B7099">
            <w:rPr>
              <w:rFonts w:hint="eastAsia"/>
              <w:color w:val="000000"/>
              <w:kern w:val="0"/>
            </w:rPr>
            <w:t>#appl_name#</w:t>
          </w:r>
          <w:bookmarkEnd w:id="2"/>
        </w:p>
        <w:p w:rsidR="00530FAB" w:rsidRPr="000B7099" w:rsidRDefault="00530FAB" w:rsidP="00530FAB">
          <w:pPr>
            <w:widowControl/>
            <w:rPr>
              <w:color w:val="000000"/>
              <w:kern w:val="0"/>
            </w:rPr>
          </w:pPr>
          <w:r w:rsidRPr="000B7099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3" w:name="s_mark"/>
          <w:r w:rsidR="00D21720" w:rsidRPr="000B7099">
            <w:rPr>
              <w:rFonts w:hint="eastAsia"/>
              <w:color w:val="000000"/>
            </w:rPr>
            <w:t>#s</w:t>
          </w:r>
          <w:r w:rsidR="00CF2CB7" w:rsidRPr="000B7099">
            <w:rPr>
              <w:rFonts w:hint="eastAsia"/>
              <w:color w:val="000000"/>
            </w:rPr>
            <w:t>_</w:t>
          </w:r>
          <w:r w:rsidR="00D21720" w:rsidRPr="000B7099">
            <w:rPr>
              <w:rFonts w:hint="eastAsia"/>
              <w:color w:val="000000"/>
            </w:rPr>
            <w:t>mark#</w:t>
          </w:r>
          <w:bookmarkEnd w:id="3"/>
        </w:p>
        <w:p w:rsidR="00530FAB" w:rsidRPr="000B7099" w:rsidRDefault="00A537FE" w:rsidP="00530FAB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1B0FE5AB8A3340818D4CA8E0F985920E"/>
        </w:placeholder>
      </w:sdtPr>
      <w:sdtEndPr>
        <w:rPr>
          <w:rFonts w:hint="default"/>
          <w:sz w:val="20"/>
          <w:szCs w:val="20"/>
        </w:rPr>
      </w:sdtEndPr>
      <w:sdtContent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【申請</w:t>
          </w:r>
          <w:r w:rsidRPr="000B7099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4" w:name="apply_num"/>
          <w:r w:rsidRPr="000B7099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4"/>
          <w:r w:rsidRPr="000B7099">
            <w:rPr>
              <w:rFonts w:ascii="Times New Roman" w:hint="eastAsia"/>
              <w:sz w:val="24"/>
              <w:szCs w:val="24"/>
            </w:rPr>
            <w:t>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0B7099">
            <w:rPr>
              <w:rFonts w:ascii="Times New Roman" w:hAnsi="Times New Roman" w:hint="eastAsia"/>
              <w:sz w:val="24"/>
              <w:szCs w:val="24"/>
            </w:rPr>
            <w:t>#</w:t>
          </w:r>
          <w:r w:rsidRPr="000B7099">
            <w:rPr>
              <w:rFonts w:ascii="Times New Roman" w:hAnsi="Times New Roman"/>
              <w:sz w:val="24"/>
              <w:szCs w:val="24"/>
            </w:rPr>
            <w:t>ap_country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5"/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0B7099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6"/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0B7099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7"/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0B7099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8"/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0B7099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9"/>
        </w:p>
        <w:p w:rsidR="00D21720" w:rsidRPr="000B7099" w:rsidRDefault="00A537FE" w:rsidP="00D21720">
          <w:pPr>
            <w:pStyle w:val="a7"/>
            <w:widowControl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560ED4532B4548D8A18E40FAC012F59E"/>
        </w:placeholder>
      </w:sdtPr>
      <w:sdtEndPr>
        <w:rPr>
          <w:rFonts w:hint="default"/>
          <w:sz w:val="20"/>
          <w:szCs w:val="20"/>
        </w:rPr>
      </w:sdtEndPr>
      <w:sdtContent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【代理人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1</w:t>
          </w:r>
          <w:r w:rsidRPr="000B7099">
            <w:rPr>
              <w:rFonts w:ascii="Times New Roman" w:hint="eastAsia"/>
              <w:sz w:val="24"/>
              <w:szCs w:val="24"/>
            </w:rPr>
            <w:t>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0B7099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0B7099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0"/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【代理人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2</w:t>
          </w:r>
          <w:r w:rsidRPr="000B7099">
            <w:rPr>
              <w:rFonts w:ascii="Times New Roman" w:hint="eastAsia"/>
              <w:sz w:val="24"/>
              <w:szCs w:val="24"/>
            </w:rPr>
            <w:t>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0B7099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0B7099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1"/>
        </w:p>
        <w:p w:rsidR="00530FAB" w:rsidRPr="000B7099" w:rsidRDefault="00A537FE" w:rsidP="00D21720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21189851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Calibri" w:cs="新細明體" w:hint="eastAsia"/>
              <w:color w:val="000000"/>
              <w:kern w:val="0"/>
            </w:rPr>
            <w:t>本人非因故意，未於核准審定書送達後二個月內繳納註冊費。</w:t>
          </w:r>
        </w:p>
        <w:p w:rsidR="00530FAB" w:rsidRPr="000B7099" w:rsidRDefault="00530FAB" w:rsidP="00530FAB">
          <w:pPr>
            <w:widowControl/>
            <w:rPr>
              <w:rFonts w:cs="新細明體"/>
              <w:color w:val="000000"/>
              <w:kern w:val="0"/>
            </w:rPr>
          </w:pPr>
          <w:r w:rsidRPr="000B7099">
            <w:rPr>
              <w:rFonts w:hAnsi="Calibri" w:cs="新細明體" w:hint="eastAsia"/>
              <w:color w:val="000000"/>
              <w:kern w:val="0"/>
            </w:rPr>
            <w:t>申請復權之商品服務類別：</w:t>
          </w:r>
          <w:bookmarkStart w:id="12" w:name="class"/>
          <w:r w:rsidR="008D211E" w:rsidRPr="000B7099">
            <w:rPr>
              <w:rFonts w:cs="新細明體" w:hint="eastAsia"/>
              <w:color w:val="000000"/>
              <w:kern w:val="0"/>
            </w:rPr>
            <w:t>#class#</w:t>
          </w:r>
          <w:bookmarkEnd w:id="12"/>
          <w:r w:rsidRPr="000B7099">
            <w:rPr>
              <w:rFonts w:hAnsi="Calibri" w:cs="新細明體" w:hint="eastAsia"/>
              <w:color w:val="000000"/>
              <w:kern w:val="0"/>
            </w:rPr>
            <w:t>。</w:t>
          </w:r>
        </w:p>
        <w:p w:rsidR="00530FAB" w:rsidRPr="000B7099" w:rsidRDefault="00A537FE" w:rsidP="00530FAB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7682700"/>
        <w:placeholder>
          <w:docPart w:val="B3BDE4B73CEA461B94D1CB30E6F0A0C9"/>
        </w:placeholder>
      </w:sdtPr>
      <w:sdtEndPr>
        <w:rPr>
          <w:sz w:val="20"/>
          <w:szCs w:val="20"/>
        </w:rPr>
      </w:sdtEndPr>
      <w:sdtContent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0B7099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13" w:name="fees"/>
          <w:r w:rsidRPr="000B7099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13"/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0B7099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14" w:name="receipt_name"/>
          <w:r w:rsidRPr="000B7099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14"/>
        </w:p>
        <w:p w:rsidR="00D21720" w:rsidRPr="000B7099" w:rsidRDefault="00A537FE" w:rsidP="00D21720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E2FC88AC9B3D4F1790EB97BFC3176F70"/>
        </w:placeholder>
      </w:sdtPr>
      <w:sdtContent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E2FC88AC9B3D4F1790EB97BFC3176F70"/>
        </w:placeholder>
      </w:sdtPr>
      <w:sdtEndPr>
        <w:rPr>
          <w:rFonts w:hint="default"/>
        </w:rPr>
      </w:sdtEndPr>
      <w:sdtContent>
        <w:p w:rsidR="00D21720" w:rsidRPr="000B7099" w:rsidRDefault="00D21720" w:rsidP="00D21720">
          <w:r w:rsidRPr="000B7099">
            <w:rPr>
              <w:rFonts w:hAnsi="新細明體" w:hint="eastAsia"/>
            </w:rPr>
            <w:t xml:space="preserve">　　【基本資料表】　　　　　　</w:t>
          </w:r>
          <w:r w:rsidRPr="000B7099">
            <w:t>Contact.pdf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【委任書】　　　　　　　　</w:t>
          </w:r>
          <w:r w:rsidRPr="000B7099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E0C1C9B3B000499B8651BE490F82E9FB"/>
        </w:placeholder>
      </w:sdtPr>
      <w:sdtContent>
        <w:p w:rsidR="00E62C0C" w:rsidRPr="000B7099" w:rsidRDefault="00E62C0C" w:rsidP="00E62C0C">
          <w:pPr>
            <w:pStyle w:val="a7"/>
            <w:rPr>
              <w:rFonts w:ascii="Times New Roman" w:hAnsi="Times New Roman"/>
              <w:szCs w:val="24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【</w:t>
          </w:r>
          <w:bookmarkStart w:id="15" w:name="doc_typenm"/>
          <w:r w:rsidRPr="000B7099">
            <w:rPr>
              <w:rFonts w:ascii="Times New Roman" w:hAnsi="Times New Roman" w:hint="eastAsia"/>
              <w:sz w:val="24"/>
              <w:szCs w:val="24"/>
            </w:rPr>
            <w:t>#</w:t>
          </w:r>
          <w:r w:rsidRPr="000B7099">
            <w:rPr>
              <w:rFonts w:ascii="Times New Roman" w:hAnsi="Times New Roman"/>
              <w:sz w:val="24"/>
              <w:szCs w:val="24"/>
            </w:rPr>
            <w:t>doc_typenm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15"/>
          <w:r w:rsidRPr="000B7099">
            <w:rPr>
              <w:rFonts w:ascii="Times New Roman" w:hAnsi="新細明體" w:hint="eastAsia"/>
              <w:sz w:val="24"/>
              <w:szCs w:val="24"/>
            </w:rPr>
            <w:t>】</w:t>
          </w:r>
          <w:bookmarkStart w:id="16" w:name="source_name"/>
          <w:r w:rsidRPr="000B7099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16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E2FC88AC9B3D4F1790EB97BFC3176F70"/>
        </w:placeholder>
      </w:sdtPr>
      <w:sdtContent>
        <w:p w:rsidR="00D21720" w:rsidRPr="000B7099" w:rsidRDefault="00D21720" w:rsidP="00E62C0C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【其他】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　【文件描述】　　　　　　</w:t>
          </w:r>
          <w:bookmarkStart w:id="17" w:name="oth_attach_desc"/>
          <w:r w:rsidRPr="000B7099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17"/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Ansi="新細明體" w:hint="eastAsia"/>
              <w:sz w:val="24"/>
              <w:szCs w:val="24"/>
            </w:rPr>
            <w:t xml:space="preserve">　　　【文件檔名】　　　　　　</w:t>
          </w:r>
          <w:bookmarkStart w:id="18" w:name="oth_source_name"/>
          <w:r w:rsidRPr="000B7099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18" w:displacedByCustomXml="next"/>
      </w:sdtContent>
    </w:sdt>
    <w:p w:rsidR="00802B95" w:rsidRPr="000B7099" w:rsidRDefault="00802B95">
      <w:pPr>
        <w:widowControl/>
        <w:rPr>
          <w:rFonts w:cs="新細明體"/>
          <w:color w:val="000000"/>
          <w:kern w:val="0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sign"/>
        <w:tag w:val="b_sign"/>
        <w:id w:val="7682706"/>
        <w:placeholder>
          <w:docPart w:val="F89A91005DE54EA1A888A872F16A9D74"/>
        </w:placeholder>
      </w:sdtPr>
      <w:sdtContent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【本申請書所填寫之資料係為真實】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【本申請書所填寫之資料確係申請人提供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-</w:t>
          </w:r>
          <w:r w:rsidRPr="000B7099">
            <w:rPr>
              <w:rFonts w:ascii="Times New Roman" w:hint="eastAsia"/>
              <w:sz w:val="24"/>
              <w:szCs w:val="24"/>
            </w:rPr>
            <w:t>且據申請人稱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-</w:t>
          </w:r>
          <w:r w:rsidRPr="000B7099">
            <w:rPr>
              <w:rFonts w:ascii="Times New Roman" w:hint="eastAsia"/>
              <w:sz w:val="24"/>
              <w:szCs w:val="24"/>
            </w:rPr>
            <w:t>該等資料均為真實】</w:t>
          </w:r>
        </w:p>
        <w:p w:rsidR="00D21720" w:rsidRPr="000B7099" w:rsidRDefault="00D21720" w:rsidP="00D21720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  <w:r w:rsidRPr="000B7099">
            <w:rPr>
              <w:rFonts w:ascii="Times New Roman" w:hint="eastAsia"/>
              <w:sz w:val="24"/>
              <w:szCs w:val="24"/>
            </w:rPr>
            <w:t>【本申請書所檢送之</w:t>
          </w:r>
          <w:r w:rsidRPr="000B7099">
            <w:rPr>
              <w:rFonts w:ascii="Times New Roman" w:hAnsi="Times New Roman" w:hint="eastAsia"/>
              <w:sz w:val="24"/>
              <w:szCs w:val="24"/>
            </w:rPr>
            <w:t>PDF</w:t>
          </w:r>
          <w:r w:rsidRPr="000B7099">
            <w:rPr>
              <w:rFonts w:ascii="Times New Roman" w:hint="eastAsia"/>
              <w:sz w:val="24"/>
              <w:szCs w:val="24"/>
            </w:rPr>
            <w:t>檔或影像檔與原本或正本相同】</w:t>
          </w:r>
        </w:p>
      </w:sdtContent>
    </w:sdt>
    <w:p w:rsidR="005F042A" w:rsidRPr="000B7099" w:rsidRDefault="005F042A" w:rsidP="00D21720">
      <w:pPr>
        <w:rPr>
          <w:rFonts w:cs="新細明體"/>
          <w:color w:val="000000"/>
          <w:kern w:val="0"/>
        </w:rPr>
      </w:pPr>
    </w:p>
    <w:sectPr w:rsidR="005F042A" w:rsidRPr="000B7099" w:rsidSect="007D59F7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CB7" w:rsidRDefault="00CF2CB7">
      <w:r>
        <w:separator/>
      </w:r>
    </w:p>
  </w:endnote>
  <w:endnote w:type="continuationSeparator" w:id="0">
    <w:p w:rsidR="00CF2CB7" w:rsidRDefault="00CF2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B7" w:rsidRDefault="00CF2CB7" w:rsidP="000B5DAE">
    <w:pPr>
      <w:pStyle w:val="a7"/>
      <w:jc w:val="center"/>
    </w:pPr>
    <w:r>
      <w:rPr>
        <w:rFonts w:hint="eastAsia"/>
      </w:rPr>
      <w:t>第</w:t>
    </w:r>
    <w:fldSimple w:instr="PAGE   \* MERGEFORMAT">
      <w:r w:rsidR="000B7099" w:rsidRPr="000B7099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0B7099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商標復權申請書</w:t>
    </w:r>
    <w:r>
      <w:rPr>
        <w:rFonts w:hint="eastAsia"/>
      </w:rPr>
      <w:t>)</w:t>
    </w:r>
  </w:p>
  <w:p w:rsidR="00CF2CB7" w:rsidRPr="000B5DAE" w:rsidRDefault="00CF2CB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CB7" w:rsidRDefault="00CF2CB7">
      <w:r>
        <w:separator/>
      </w:r>
    </w:p>
  </w:footnote>
  <w:footnote w:type="continuationSeparator" w:id="0">
    <w:p w:rsidR="00CF2CB7" w:rsidRDefault="00CF2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1CD8"/>
    <w:multiLevelType w:val="hybridMultilevel"/>
    <w:tmpl w:val="20C0E328"/>
    <w:lvl w:ilvl="0" w:tplc="6A48CE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5BC"/>
    <w:rsid w:val="000B5DAE"/>
    <w:rsid w:val="000B7099"/>
    <w:rsid w:val="001979EA"/>
    <w:rsid w:val="002232B8"/>
    <w:rsid w:val="002325C3"/>
    <w:rsid w:val="00503A80"/>
    <w:rsid w:val="00530FAB"/>
    <w:rsid w:val="005B25B4"/>
    <w:rsid w:val="005E77BA"/>
    <w:rsid w:val="005F042A"/>
    <w:rsid w:val="00624008"/>
    <w:rsid w:val="00695B1F"/>
    <w:rsid w:val="007205BC"/>
    <w:rsid w:val="007259FD"/>
    <w:rsid w:val="007D59F7"/>
    <w:rsid w:val="007F23CF"/>
    <w:rsid w:val="00802B95"/>
    <w:rsid w:val="00847BA0"/>
    <w:rsid w:val="00890D25"/>
    <w:rsid w:val="008D211E"/>
    <w:rsid w:val="009B02F6"/>
    <w:rsid w:val="00A106DB"/>
    <w:rsid w:val="00A537FE"/>
    <w:rsid w:val="00B6713B"/>
    <w:rsid w:val="00CC3C27"/>
    <w:rsid w:val="00CF2CB7"/>
    <w:rsid w:val="00D21720"/>
    <w:rsid w:val="00D276A6"/>
    <w:rsid w:val="00D52377"/>
    <w:rsid w:val="00E62C0C"/>
    <w:rsid w:val="00F5667F"/>
    <w:rsid w:val="00F6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F7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D59F7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7D59F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5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7D59F7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D59F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7D59F7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7D59F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59F7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7D59F7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7D59F7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7D59F7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D59F7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7D59F7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D59F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7D59F7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7D59F7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7D59F7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7D59F7"/>
    <w:rPr>
      <w:color w:val="808080"/>
    </w:rPr>
  </w:style>
  <w:style w:type="character" w:customStyle="1" w:styleId="apple-converted-space">
    <w:name w:val="apple-converted-space"/>
    <w:basedOn w:val="a0"/>
    <w:rsid w:val="007D59F7"/>
  </w:style>
  <w:style w:type="character" w:customStyle="1" w:styleId="grame">
    <w:name w:val="grame"/>
    <w:basedOn w:val="a0"/>
    <w:rsid w:val="007D59F7"/>
  </w:style>
  <w:style w:type="table" w:styleId="af1">
    <w:name w:val="Table Grid"/>
    <w:basedOn w:val="a1"/>
    <w:uiPriority w:val="59"/>
    <w:rsid w:val="007D59F7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46%5b&#21830;&#31777;A%5d%5b&#21830;&#27161;&#24489;&#27402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0FE5AB8A3340818D4CA8E0F98592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34BA7C-499E-4805-A577-51232D00D3D9}"/>
      </w:docPartPr>
      <w:docPartBody>
        <w:p w:rsidR="001728BB" w:rsidRDefault="001728BB" w:rsidP="001728BB">
          <w:pPr>
            <w:pStyle w:val="1B0FE5AB8A3340818D4CA8E0F985920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60ED4532B4548D8A18E40FAC012F59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D3FEBE-F672-4D7A-85FF-65F4F65196F6}"/>
      </w:docPartPr>
      <w:docPartBody>
        <w:p w:rsidR="001728BB" w:rsidRDefault="001728BB" w:rsidP="001728BB">
          <w:pPr>
            <w:pStyle w:val="560ED4532B4548D8A18E40FAC012F59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3BDE4B73CEA461B94D1CB30E6F0A0C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218A40-48C7-46CF-8643-D50F3A0FDD6C}"/>
      </w:docPartPr>
      <w:docPartBody>
        <w:p w:rsidR="001728BB" w:rsidRDefault="001728BB" w:rsidP="001728BB">
          <w:pPr>
            <w:pStyle w:val="B3BDE4B73CEA461B94D1CB30E6F0A0C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2FC88AC9B3D4F1790EB97BFC3176F7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2830383-4AC7-405D-AF51-2B880EAFBD16}"/>
      </w:docPartPr>
      <w:docPartBody>
        <w:p w:rsidR="001728BB" w:rsidRDefault="001728BB" w:rsidP="001728BB">
          <w:pPr>
            <w:pStyle w:val="E2FC88AC9B3D4F1790EB97BFC3176F70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89A91005DE54EA1A888A872F16A9D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B8A19E-E57F-454E-ADB8-9D29D724425A}"/>
      </w:docPartPr>
      <w:docPartBody>
        <w:p w:rsidR="001728BB" w:rsidRDefault="001728BB" w:rsidP="001728BB">
          <w:pPr>
            <w:pStyle w:val="F89A91005DE54EA1A888A872F16A9D7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A5936CC-2BBB-4C45-B85A-6F769C7FC801}"/>
      </w:docPartPr>
      <w:docPartBody>
        <w:p w:rsidR="001728BB" w:rsidRDefault="001728BB">
          <w:r w:rsidRPr="000A10F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C1C9B3B000499B8651BE490F82E9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420E872-5058-4502-A21C-B82C080B7BD1}"/>
      </w:docPartPr>
      <w:docPartBody>
        <w:p w:rsidR="00E92E5F" w:rsidRDefault="007E3A54" w:rsidP="007E3A54">
          <w:pPr>
            <w:pStyle w:val="E0C1C9B3B000499B8651BE490F82E9FB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8BB"/>
    <w:rsid w:val="001728BB"/>
    <w:rsid w:val="007E3A54"/>
    <w:rsid w:val="00E9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7E3A54"/>
    <w:rPr>
      <w:color w:val="808080"/>
    </w:rPr>
  </w:style>
  <w:style w:type="paragraph" w:customStyle="1" w:styleId="1B0FE5AB8A3340818D4CA8E0F985920E">
    <w:name w:val="1B0FE5AB8A3340818D4CA8E0F985920E"/>
    <w:rsid w:val="001728BB"/>
    <w:pPr>
      <w:widowControl w:val="0"/>
    </w:pPr>
  </w:style>
  <w:style w:type="paragraph" w:customStyle="1" w:styleId="560ED4532B4548D8A18E40FAC012F59E">
    <w:name w:val="560ED4532B4548D8A18E40FAC012F59E"/>
    <w:rsid w:val="001728BB"/>
    <w:pPr>
      <w:widowControl w:val="0"/>
    </w:pPr>
  </w:style>
  <w:style w:type="paragraph" w:customStyle="1" w:styleId="B3BDE4B73CEA461B94D1CB30E6F0A0C9">
    <w:name w:val="B3BDE4B73CEA461B94D1CB30E6F0A0C9"/>
    <w:rsid w:val="001728BB"/>
    <w:pPr>
      <w:widowControl w:val="0"/>
    </w:pPr>
  </w:style>
  <w:style w:type="paragraph" w:customStyle="1" w:styleId="E2FC88AC9B3D4F1790EB97BFC3176F70">
    <w:name w:val="E2FC88AC9B3D4F1790EB97BFC3176F70"/>
    <w:rsid w:val="001728BB"/>
    <w:pPr>
      <w:widowControl w:val="0"/>
    </w:pPr>
  </w:style>
  <w:style w:type="paragraph" w:customStyle="1" w:styleId="F89A91005DE54EA1A888A872F16A9D74">
    <w:name w:val="F89A91005DE54EA1A888A872F16A9D74"/>
    <w:rsid w:val="001728BB"/>
    <w:pPr>
      <w:widowControl w:val="0"/>
    </w:pPr>
  </w:style>
  <w:style w:type="paragraph" w:customStyle="1" w:styleId="E0C1C9B3B000499B8651BE490F82E9FB">
    <w:name w:val="E0C1C9B3B000499B8651BE490F82E9FB"/>
    <w:rsid w:val="007E3A5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F624-A9B3-45E6-B49E-73892178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46[商簡A][商標復權申請書].dot</Template>
  <TotalTime>50</TotalTime>
  <Pages>1</Pages>
  <Words>292</Words>
  <Characters>425</Characters>
  <Application>Microsoft Office Word</Application>
  <DocSecurity>0</DocSecurity>
  <Lines>3</Lines>
  <Paragraphs>1</Paragraphs>
  <ScaleCrop>false</ScaleCrop>
  <Company>Acer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5</cp:revision>
  <cp:lastPrinted>2013-12-02T03:35:00Z</cp:lastPrinted>
  <dcterms:created xsi:type="dcterms:W3CDTF">2018-04-25T06:22:00Z</dcterms:created>
  <dcterms:modified xsi:type="dcterms:W3CDTF">2019-07-09T07:02:00Z</dcterms:modified>
</cp:coreProperties>
</file>