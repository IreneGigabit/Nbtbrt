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26885994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914AD5" w:rsidRPr="00D86AE1" w:rsidRDefault="002151CB">
          <w:pPr>
            <w:pStyle w:val="p0"/>
            <w:autoSpaceDN w:val="0"/>
            <w:spacing w:line="360" w:lineRule="atLeast"/>
            <w:jc w:val="center"/>
            <w:rPr>
              <w:sz w:val="44"/>
              <w:szCs w:val="44"/>
            </w:rPr>
          </w:pPr>
          <w:r w:rsidRPr="00D86AE1">
            <w:rPr>
              <w:rFonts w:hint="eastAsia"/>
              <w:sz w:val="44"/>
              <w:szCs w:val="44"/>
            </w:rPr>
            <w:t>【</w:t>
          </w:r>
          <w:r w:rsidRPr="00D86AE1">
            <w:rPr>
              <w:rFonts w:hint="eastAsia"/>
              <w:color w:val="000000"/>
              <w:sz w:val="44"/>
              <w:szCs w:val="44"/>
            </w:rPr>
            <w:t>註冊指定使用商品服務減縮申請書</w:t>
          </w:r>
          <w:r w:rsidRPr="00D86AE1">
            <w:rPr>
              <w:rFonts w:hint="eastAsia"/>
              <w:sz w:val="44"/>
              <w:szCs w:val="44"/>
            </w:rPr>
            <w:t>】</w:t>
          </w:r>
        </w:p>
        <w:p w:rsidR="00914AD5" w:rsidRPr="00D86AE1" w:rsidRDefault="00914AD5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914AD5" w:rsidRPr="00701F04" w:rsidRDefault="002151CB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701F04">
            <w:rPr>
              <w:rFonts w:hint="eastAsia"/>
              <w:color w:val="000000"/>
              <w:sz w:val="24"/>
              <w:szCs w:val="24"/>
            </w:rPr>
            <w:t xml:space="preserve">【案由】　　　　　　　　　　　</w:t>
          </w:r>
          <w:r w:rsidRPr="00701F04">
            <w:rPr>
              <w:color w:val="000000"/>
              <w:sz w:val="24"/>
              <w:szCs w:val="24"/>
            </w:rPr>
            <w:t>B1</w:t>
          </w:r>
        </w:p>
        <w:p w:rsidR="00914AD5" w:rsidRPr="00701F04" w:rsidRDefault="002151CB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701F04">
            <w:rPr>
              <w:rFonts w:hint="eastAsia"/>
              <w:color w:val="000000"/>
              <w:sz w:val="24"/>
              <w:szCs w:val="24"/>
            </w:rPr>
            <w:t>【註冊號】</w:t>
          </w:r>
          <w:r w:rsidR="003772F0" w:rsidRPr="00701F04">
            <w:rPr>
              <w:rFonts w:hint="eastAsia"/>
              <w:color w:val="000000"/>
              <w:sz w:val="24"/>
              <w:szCs w:val="24"/>
            </w:rPr>
            <w:t xml:space="preserve">　　　　　　　　　　</w:t>
          </w:r>
          <w:bookmarkStart w:id="0" w:name="issue_no"/>
          <w:r w:rsidR="001B2B59" w:rsidRPr="00701F04">
            <w:rPr>
              <w:rFonts w:hint="eastAsia"/>
              <w:color w:val="000000"/>
              <w:sz w:val="24"/>
              <w:szCs w:val="24"/>
            </w:rPr>
            <w:t>#</w:t>
          </w:r>
          <w:r w:rsidR="001B2B59" w:rsidRPr="00701F04">
            <w:rPr>
              <w:color w:val="000000"/>
              <w:sz w:val="24"/>
              <w:szCs w:val="24"/>
            </w:rPr>
            <w:t>issue_no</w:t>
          </w:r>
          <w:r w:rsidR="001B2B59" w:rsidRPr="00701F04">
            <w:rPr>
              <w:rFonts w:hint="eastAsia"/>
              <w:color w:val="000000"/>
              <w:sz w:val="24"/>
              <w:szCs w:val="24"/>
            </w:rPr>
            <w:t>#</w:t>
          </w:r>
          <w:bookmarkEnd w:id="0"/>
        </w:p>
        <w:p w:rsidR="00914AD5" w:rsidRPr="00701F04" w:rsidRDefault="002151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01F04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1" w:name="seq"/>
          <w:r w:rsidR="001B2B59" w:rsidRPr="00701F04">
            <w:rPr>
              <w:sz w:val="24"/>
              <w:szCs w:val="24"/>
            </w:rPr>
            <w:t>#seq#</w:t>
          </w:r>
          <w:bookmarkEnd w:id="1"/>
        </w:p>
        <w:p w:rsidR="00914AD5" w:rsidRPr="00701F04" w:rsidRDefault="002151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01F04">
            <w:rPr>
              <w:rFonts w:hint="eastAsia"/>
              <w:color w:val="000000"/>
              <w:sz w:val="24"/>
              <w:szCs w:val="24"/>
            </w:rPr>
            <w:t xml:space="preserve">【商標或標章名稱】　　　　　　</w:t>
          </w:r>
          <w:bookmarkStart w:id="2" w:name="appl_name"/>
          <w:r w:rsidR="001B2B59" w:rsidRPr="00701F04">
            <w:rPr>
              <w:rFonts w:hint="eastAsia"/>
              <w:sz w:val="24"/>
              <w:szCs w:val="24"/>
            </w:rPr>
            <w:t>#appl_name#</w:t>
          </w:r>
          <w:bookmarkEnd w:id="2"/>
        </w:p>
        <w:p w:rsidR="00914AD5" w:rsidRPr="00701F04" w:rsidRDefault="002151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01F04">
            <w:rPr>
              <w:rFonts w:hint="eastAsia"/>
              <w:color w:val="000000"/>
              <w:sz w:val="24"/>
              <w:szCs w:val="24"/>
            </w:rPr>
            <w:t xml:space="preserve">【商標或標章種類】　　　　　　</w:t>
          </w:r>
          <w:bookmarkStart w:id="3" w:name="s_mark"/>
          <w:r w:rsidR="001B2B59" w:rsidRPr="00701F04">
            <w:rPr>
              <w:rFonts w:hint="eastAsia"/>
              <w:sz w:val="24"/>
              <w:szCs w:val="24"/>
            </w:rPr>
            <w:t>#s_mark#</w:t>
          </w:r>
          <w:bookmarkEnd w:id="3"/>
        </w:p>
        <w:p w:rsidR="00914AD5" w:rsidRPr="00701F04" w:rsidRDefault="001B2B5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A1910B86FB1340A3B8742549E2033FE7"/>
        </w:placeholder>
      </w:sdtPr>
      <w:sdtEndPr>
        <w:rPr>
          <w:rFonts w:hint="default"/>
          <w:sz w:val="20"/>
          <w:szCs w:val="20"/>
        </w:rPr>
      </w:sdtEndPr>
      <w:sdtContent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>【申請</w:t>
          </w:r>
          <w:r w:rsidRPr="00701F04">
            <w:rPr>
              <w:rFonts w:ascii="Times New Roman" w:hAnsiTheme="minorEastAsia" w:hint="eastAsia"/>
              <w:sz w:val="24"/>
              <w:szCs w:val="24"/>
            </w:rPr>
            <w:t>人</w:t>
          </w:r>
          <w:bookmarkStart w:id="4" w:name="apply_num"/>
          <w:r w:rsidRPr="00701F04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4"/>
          <w:r w:rsidRPr="00701F04">
            <w:rPr>
              <w:rFonts w:ascii="Times New Roman" w:hint="eastAsia"/>
              <w:sz w:val="24"/>
              <w:szCs w:val="24"/>
            </w:rPr>
            <w:t>】</w:t>
          </w:r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【國籍】　　　　　　　　　</w:t>
          </w:r>
          <w:bookmarkStart w:id="5" w:name="ap_country"/>
          <w:r w:rsidRPr="00701F04">
            <w:rPr>
              <w:rFonts w:ascii="Times New Roman" w:hAnsi="Times New Roman" w:hint="eastAsia"/>
              <w:sz w:val="24"/>
              <w:szCs w:val="24"/>
            </w:rPr>
            <w:t>#</w:t>
          </w:r>
          <w:r w:rsidRPr="00701F04">
            <w:rPr>
              <w:rFonts w:ascii="Times New Roman" w:hAnsi="Times New Roman"/>
              <w:sz w:val="24"/>
              <w:szCs w:val="24"/>
            </w:rPr>
            <w:t>ap_country</w:t>
          </w:r>
          <w:r w:rsidRPr="00701F04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5"/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6" w:name="ap_cname_title"/>
          <w:r w:rsidRPr="00701F04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6"/>
          <w:r w:rsidRPr="00701F04">
            <w:rPr>
              <w:rFonts w:ascii="Times New Roman" w:hint="eastAsia"/>
              <w:sz w:val="24"/>
              <w:szCs w:val="24"/>
            </w:rPr>
            <w:t xml:space="preserve">】　　　　　　　</w:t>
          </w:r>
          <w:bookmarkStart w:id="7" w:name="ap_cname"/>
          <w:r w:rsidRPr="00701F04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7"/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8" w:name="ap_ename_title"/>
          <w:r w:rsidRPr="00701F04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8"/>
          <w:r w:rsidRPr="00701F04">
            <w:rPr>
              <w:rFonts w:ascii="Times New Roman" w:hint="eastAsia"/>
              <w:sz w:val="24"/>
              <w:szCs w:val="24"/>
            </w:rPr>
            <w:t xml:space="preserve">】　　　　　　　</w:t>
          </w:r>
          <w:bookmarkStart w:id="9" w:name="ap_ename"/>
          <w:r w:rsidRPr="00701F04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9"/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0F0DFC22E2E44FB189D44E5AA73B5498"/>
        </w:placeholder>
      </w:sdtPr>
      <w:sdtEndPr>
        <w:rPr>
          <w:rFonts w:hint="default"/>
          <w:sz w:val="20"/>
          <w:szCs w:val="20"/>
        </w:rPr>
      </w:sdtEndPr>
      <w:sdtContent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>【代理人</w:t>
          </w:r>
          <w:r w:rsidRPr="00701F04">
            <w:rPr>
              <w:rFonts w:ascii="Times New Roman" w:hAnsi="Times New Roman" w:hint="eastAsia"/>
              <w:sz w:val="24"/>
              <w:szCs w:val="24"/>
            </w:rPr>
            <w:t>1</w:t>
          </w:r>
          <w:r w:rsidRPr="00701F04">
            <w:rPr>
              <w:rFonts w:ascii="Times New Roman" w:hint="eastAsia"/>
              <w:sz w:val="24"/>
              <w:szCs w:val="24"/>
            </w:rPr>
            <w:t>】</w:t>
          </w:r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【中文姓名】　　　　</w:t>
          </w:r>
          <w:r w:rsidRPr="00701F04">
            <w:rPr>
              <w:rFonts w:ascii="Times New Roman" w:hAnsiTheme="minorEastAsia" w:hint="eastAsia"/>
              <w:sz w:val="24"/>
              <w:szCs w:val="24"/>
            </w:rPr>
            <w:t xml:space="preserve">　　　</w:t>
          </w:r>
          <w:bookmarkStart w:id="10" w:name="agt_name1"/>
          <w:r w:rsidRPr="00701F04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0"/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>【代理人</w:t>
          </w:r>
          <w:r w:rsidRPr="00701F04">
            <w:rPr>
              <w:rFonts w:ascii="Times New Roman" w:hAnsi="Times New Roman" w:hint="eastAsia"/>
              <w:sz w:val="24"/>
              <w:szCs w:val="24"/>
            </w:rPr>
            <w:t>2</w:t>
          </w:r>
          <w:r w:rsidRPr="00701F04">
            <w:rPr>
              <w:rFonts w:ascii="Times New Roman" w:hint="eastAsia"/>
              <w:sz w:val="24"/>
              <w:szCs w:val="24"/>
            </w:rPr>
            <w:t>】</w:t>
          </w:r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【中文姓名】　　　　　</w:t>
          </w:r>
          <w:r w:rsidRPr="00701F04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11" w:name="agt_name2"/>
          <w:r w:rsidRPr="00701F04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1"/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sz w:val="24"/>
          <w:szCs w:val="24"/>
        </w:rPr>
        <w:alias w:val="b_mod_class"/>
        <w:tag w:val="b_mod_class"/>
        <w:id w:val="26886005"/>
        <w:placeholder>
          <w:docPart w:val="DefaultPlaceholder_22675703"/>
        </w:placeholder>
      </w:sdtPr>
      <w:sdtContent>
        <w:p w:rsidR="00914AD5" w:rsidRPr="00701F04" w:rsidRDefault="00914AD5">
          <w:pPr>
            <w:pStyle w:val="p0"/>
            <w:numPr>
              <w:ilvl w:val="0"/>
              <w:numId w:val="6"/>
            </w:numPr>
            <w:autoSpaceDN w:val="0"/>
            <w:spacing w:line="360" w:lineRule="atLeast"/>
            <w:rPr>
              <w:sz w:val="24"/>
              <w:szCs w:val="24"/>
            </w:rPr>
          </w:pPr>
        </w:p>
        <w:p w:rsidR="00914AD5" w:rsidRPr="00701F04" w:rsidRDefault="002151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01F04">
            <w:rPr>
              <w:rFonts w:hint="eastAsia"/>
              <w:color w:val="000000"/>
              <w:sz w:val="24"/>
              <w:szCs w:val="24"/>
            </w:rPr>
            <w:t xml:space="preserve">　　【類別】　　　　　　　　　</w:t>
          </w:r>
          <w:bookmarkStart w:id="12" w:name="new_no"/>
          <w:r w:rsidR="00EF686A">
            <w:rPr>
              <w:rFonts w:hint="eastAsia"/>
              <w:color w:val="000000"/>
              <w:sz w:val="24"/>
              <w:szCs w:val="24"/>
            </w:rPr>
            <w:t>#new_no#</w:t>
          </w:r>
          <w:bookmarkEnd w:id="12"/>
        </w:p>
        <w:p w:rsidR="00914AD5" w:rsidRPr="00701F04" w:rsidRDefault="002151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01F04">
            <w:rPr>
              <w:rFonts w:hint="eastAsia"/>
              <w:color w:val="000000"/>
              <w:sz w:val="24"/>
              <w:szCs w:val="24"/>
            </w:rPr>
            <w:t xml:space="preserve">　　【商品服務名稱】　　　　　</w:t>
          </w:r>
          <w:bookmarkStart w:id="13" w:name="list_remark"/>
          <w:r w:rsidR="00EF686A">
            <w:rPr>
              <w:rFonts w:hint="eastAsia"/>
              <w:color w:val="000000"/>
              <w:sz w:val="24"/>
              <w:szCs w:val="24"/>
            </w:rPr>
            <w:t>#list_remark#</w:t>
          </w:r>
          <w:bookmarkEnd w:id="13"/>
        </w:p>
        <w:p w:rsidR="00914AD5" w:rsidRPr="00701F04" w:rsidRDefault="00EF686A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</w:rPr>
        <w:alias w:val="b_goods"/>
        <w:tag w:val="b_goods"/>
        <w:id w:val="26886006"/>
        <w:placeholder>
          <w:docPart w:val="DefaultPlaceholder_22675703"/>
        </w:placeholder>
      </w:sdtPr>
      <w:sdtContent>
        <w:p w:rsidR="00914AD5" w:rsidRPr="00701F04" w:rsidRDefault="00914AD5">
          <w:pPr>
            <w:pStyle w:val="p0"/>
            <w:numPr>
              <w:ilvl w:val="0"/>
              <w:numId w:val="8"/>
            </w:numPr>
            <w:autoSpaceDN w:val="0"/>
            <w:spacing w:line="360" w:lineRule="atLeast"/>
            <w:rPr>
              <w:sz w:val="24"/>
              <w:szCs w:val="24"/>
            </w:rPr>
          </w:pPr>
        </w:p>
        <w:p w:rsidR="00914AD5" w:rsidRPr="00701F04" w:rsidRDefault="002151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01F04">
            <w:rPr>
              <w:rFonts w:hint="eastAsia"/>
              <w:color w:val="000000"/>
              <w:sz w:val="24"/>
              <w:szCs w:val="24"/>
            </w:rPr>
            <w:t xml:space="preserve">　　【類別】　　　　　　　　　</w:t>
          </w:r>
          <w:bookmarkStart w:id="14" w:name="class"/>
          <w:r w:rsidR="00EF686A">
            <w:rPr>
              <w:rFonts w:hint="eastAsia"/>
              <w:color w:val="000000"/>
              <w:sz w:val="24"/>
              <w:szCs w:val="24"/>
            </w:rPr>
            <w:t>#class#</w:t>
          </w:r>
          <w:bookmarkEnd w:id="14"/>
        </w:p>
        <w:p w:rsidR="00914AD5" w:rsidRPr="00701F04" w:rsidRDefault="002151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01F04">
            <w:rPr>
              <w:rFonts w:hint="eastAsia"/>
              <w:color w:val="000000"/>
              <w:sz w:val="24"/>
              <w:szCs w:val="24"/>
            </w:rPr>
            <w:t xml:space="preserve">　　【商品服務名稱】　　　　　</w:t>
          </w:r>
          <w:bookmarkStart w:id="15" w:name="goodname"/>
          <w:r w:rsidR="00EF686A">
            <w:rPr>
              <w:rFonts w:hint="eastAsia"/>
              <w:color w:val="000000"/>
              <w:sz w:val="24"/>
              <w:szCs w:val="24"/>
            </w:rPr>
            <w:t>#goodname#</w:t>
          </w:r>
          <w:bookmarkEnd w:id="15"/>
        </w:p>
        <w:p w:rsidR="00914AD5" w:rsidRPr="00701F04" w:rsidRDefault="00EF686A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fees"/>
        <w:tag w:val="b_fees"/>
        <w:id w:val="7682700"/>
        <w:placeholder>
          <w:docPart w:val="43A5D4C72FD0425B9F324AD915160BF2"/>
        </w:placeholder>
      </w:sdtPr>
      <w:sdtEndPr>
        <w:rPr>
          <w:sz w:val="20"/>
          <w:szCs w:val="20"/>
        </w:rPr>
      </w:sdtEndPr>
      <w:sdtContent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>【繳費資訊】</w:t>
          </w:r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【繳費金額】　</w:t>
          </w:r>
          <w:r w:rsidRPr="00701F04">
            <w:rPr>
              <w:rFonts w:ascii="Times New Roman" w:hAnsiTheme="minorEastAsia" w:hint="eastAsia"/>
              <w:sz w:val="24"/>
              <w:szCs w:val="24"/>
            </w:rPr>
            <w:t xml:space="preserve">　　　　　　</w:t>
          </w:r>
          <w:bookmarkStart w:id="16" w:name="fees"/>
          <w:r w:rsidRPr="00701F04">
            <w:rPr>
              <w:rFonts w:ascii="Times New Roman" w:hAnsi="Times New Roman" w:hint="eastAsia"/>
              <w:sz w:val="24"/>
              <w:szCs w:val="24"/>
            </w:rPr>
            <w:t>#fees#</w:t>
          </w:r>
          <w:bookmarkEnd w:id="16"/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【收據抬頭】　　　　　</w:t>
          </w:r>
          <w:r w:rsidRPr="00701F04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17" w:name="receipt_name"/>
          <w:r w:rsidRPr="00701F04">
            <w:rPr>
              <w:rFonts w:ascii="Times New Roman" w:hAnsi="Times New Roman" w:hint="eastAsia"/>
              <w:sz w:val="24"/>
              <w:szCs w:val="24"/>
            </w:rPr>
            <w:t>#receipt_name#</w:t>
          </w:r>
          <w:bookmarkEnd w:id="17"/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0"/>
          <w:szCs w:val="20"/>
        </w:rPr>
        <w:alias w:val="b_remark"/>
        <w:tag w:val="b_remark"/>
        <w:id w:val="11528942"/>
        <w:placeholder>
          <w:docPart w:val="1FDFD8428FEC4361A2FC885FABD7047A"/>
        </w:placeholder>
      </w:sdtPr>
      <w:sdtEndPr>
        <w:rPr>
          <w:rFonts w:hint="default"/>
        </w:rPr>
      </w:sdtEndPr>
      <w:sdtContent>
        <w:p w:rsidR="001B2B59" w:rsidRPr="00701F04" w:rsidRDefault="001B2B59" w:rsidP="001B2B59">
          <w:pPr>
            <w:rPr>
              <w:rFonts w:ascii="Times New Roman" w:hAnsi="Times New Roman"/>
            </w:rPr>
          </w:pPr>
          <w:r w:rsidRPr="00701F04">
            <w:rPr>
              <w:rFonts w:ascii="Times New Roman" w:hint="eastAsia"/>
            </w:rPr>
            <w:t>【備註】</w:t>
          </w:r>
          <w:bookmarkStart w:id="18" w:name="remark"/>
          <w:r w:rsidRPr="00701F04">
            <w:rPr>
              <w:rFonts w:ascii="Times New Roman" w:hAnsi="Times New Roman" w:hint="eastAsia"/>
            </w:rPr>
            <w:t>#remark#</w:t>
          </w:r>
          <w:bookmarkEnd w:id="18"/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E58DEDDA85134F1BA0C6C3313B3C3C96"/>
        </w:placeholder>
      </w:sdtPr>
      <w:sdtContent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Times New Roman" w:hAnsi="Times New Roman" w:hint="eastAsia"/>
          <w:sz w:val="20"/>
          <w:szCs w:val="20"/>
        </w:rPr>
        <w:alias w:val="b_attach2"/>
        <w:tag w:val="b_attach2"/>
        <w:id w:val="7682709"/>
        <w:placeholder>
          <w:docPart w:val="E58DEDDA85134F1BA0C6C3313B3C3C96"/>
        </w:placeholder>
      </w:sdtPr>
      <w:sdtEndPr>
        <w:rPr>
          <w:rFonts w:hint="default"/>
        </w:rPr>
      </w:sdtEndPr>
      <w:sdtContent>
        <w:p w:rsidR="001B2B59" w:rsidRPr="00701F04" w:rsidRDefault="001B2B59" w:rsidP="001B2B59">
          <w:pPr>
            <w:rPr>
              <w:rFonts w:ascii="Times New Roman" w:hAnsi="Times New Roman"/>
            </w:rPr>
          </w:pPr>
          <w:r w:rsidRPr="00701F04">
            <w:rPr>
              <w:rFonts w:ascii="Times New Roman" w:hint="eastAsia"/>
            </w:rPr>
            <w:t xml:space="preserve">　　【基本資料表】　　　　　　</w:t>
          </w:r>
          <w:r w:rsidRPr="00701F04">
            <w:rPr>
              <w:rFonts w:ascii="Times New Roman" w:hAnsi="Times New Roman"/>
            </w:rPr>
            <w:t>Contact.pdf</w:t>
          </w:r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【委任書】　　　　　　　　</w:t>
          </w:r>
          <w:r w:rsidRPr="00701F04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6583E119013B42EB8A76C5B20A7D050B"/>
        </w:placeholder>
      </w:sdtPr>
      <w:sdtContent>
        <w:p w:rsidR="001B2B59" w:rsidRPr="00701F04" w:rsidRDefault="001B2B59" w:rsidP="001B2B59">
          <w:pPr>
            <w:pStyle w:val="a5"/>
            <w:rPr>
              <w:rFonts w:ascii="Times New Roman" w:hAnsi="Times New Roman"/>
              <w:szCs w:val="24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19" w:name="doc_typenm"/>
          <w:r w:rsidRPr="00701F04">
            <w:rPr>
              <w:rFonts w:ascii="Times New Roman" w:hAnsi="Times New Roman" w:hint="eastAsia"/>
              <w:sz w:val="24"/>
              <w:szCs w:val="24"/>
            </w:rPr>
            <w:t>#</w:t>
          </w:r>
          <w:r w:rsidRPr="00701F04">
            <w:rPr>
              <w:rFonts w:ascii="Times New Roman" w:hAnsi="Times New Roman"/>
              <w:sz w:val="24"/>
              <w:szCs w:val="24"/>
            </w:rPr>
            <w:t>doc_typenm</w:t>
          </w:r>
          <w:r w:rsidRPr="00701F04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9"/>
          <w:r w:rsidRPr="00701F04">
            <w:rPr>
              <w:rFonts w:ascii="Times New Roman" w:hint="eastAsia"/>
              <w:sz w:val="24"/>
              <w:szCs w:val="24"/>
            </w:rPr>
            <w:t>】</w:t>
          </w:r>
          <w:bookmarkStart w:id="20" w:name="source_name"/>
          <w:r w:rsidRPr="00701F04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20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E58DEDDA85134F1BA0C6C3313B3C3C96"/>
        </w:placeholder>
      </w:sdtPr>
      <w:sdtContent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【其他】</w:t>
          </w:r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　【文件描述】　　　　　　</w:t>
          </w:r>
          <w:bookmarkStart w:id="21" w:name="oth_attach_desc"/>
          <w:r w:rsidRPr="00701F04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21"/>
        </w:p>
        <w:p w:rsidR="001B2B59" w:rsidRPr="00701F04" w:rsidRDefault="001B2B59" w:rsidP="001B2B59">
          <w:pPr>
            <w:pStyle w:val="a5"/>
            <w:snapToGrid/>
            <w:rPr>
              <w:rFonts w:ascii="Times New Roman" w:hAnsi="Times New Roman"/>
            </w:rPr>
          </w:pPr>
          <w:r w:rsidRPr="00701F04">
            <w:rPr>
              <w:rFonts w:ascii="Times New Roman" w:hint="eastAsia"/>
              <w:sz w:val="24"/>
              <w:szCs w:val="24"/>
            </w:rPr>
            <w:t xml:space="preserve">　　　【文件檔名】　　　　　　</w:t>
          </w:r>
          <w:bookmarkStart w:id="22" w:name="oth_source_name"/>
          <w:r w:rsidRPr="00701F04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22" w:displacedByCustomXml="next"/>
      </w:sdtContent>
    </w:sdt>
    <w:p w:rsidR="00914AD5" w:rsidRPr="00701F04" w:rsidRDefault="00914AD5">
      <w:pPr>
        <w:pStyle w:val="p0"/>
        <w:autoSpaceDN w:val="0"/>
        <w:spacing w:line="360" w:lineRule="atLeast"/>
        <w:rPr>
          <w:sz w:val="24"/>
          <w:szCs w:val="24"/>
        </w:rPr>
      </w:pPr>
    </w:p>
    <w:sdt>
      <w:sdtPr>
        <w:rPr>
          <w:rFonts w:hint="eastAsia"/>
          <w:sz w:val="24"/>
          <w:szCs w:val="24"/>
        </w:rPr>
        <w:alias w:val="b_sign"/>
        <w:tag w:val="b_sign"/>
        <w:id w:val="26885993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163FA3" w:rsidRPr="00701F04" w:rsidRDefault="00163FA3" w:rsidP="00163FA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01F04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163FA3" w:rsidRPr="00701F04" w:rsidRDefault="00163FA3" w:rsidP="00163FA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01F04">
            <w:rPr>
              <w:rFonts w:hint="eastAsia"/>
              <w:sz w:val="24"/>
              <w:szCs w:val="24"/>
            </w:rPr>
            <w:t>【本申請書所填寫之資料確係申請人提供</w:t>
          </w:r>
          <w:r w:rsidRPr="00701F04">
            <w:rPr>
              <w:sz w:val="24"/>
              <w:szCs w:val="24"/>
            </w:rPr>
            <w:t>-</w:t>
          </w:r>
          <w:r w:rsidRPr="00701F04">
            <w:rPr>
              <w:sz w:val="24"/>
              <w:szCs w:val="24"/>
            </w:rPr>
            <w:t>且據申請人稱</w:t>
          </w:r>
          <w:r w:rsidRPr="00701F04">
            <w:rPr>
              <w:sz w:val="24"/>
              <w:szCs w:val="24"/>
            </w:rPr>
            <w:t>-</w:t>
          </w:r>
          <w:r w:rsidRPr="00701F04">
            <w:rPr>
              <w:sz w:val="24"/>
              <w:szCs w:val="24"/>
            </w:rPr>
            <w:t>該等資料均為真實】</w:t>
          </w:r>
        </w:p>
        <w:p w:rsidR="00725B7F" w:rsidRPr="00701F04" w:rsidRDefault="00163FA3" w:rsidP="009360AF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701F04">
            <w:rPr>
              <w:rFonts w:hint="eastAsia"/>
              <w:sz w:val="24"/>
              <w:szCs w:val="24"/>
            </w:rPr>
            <w:lastRenderedPageBreak/>
            <w:t>【本申請書所檢送之</w:t>
          </w:r>
          <w:r w:rsidRPr="00701F04">
            <w:rPr>
              <w:sz w:val="24"/>
              <w:szCs w:val="24"/>
            </w:rPr>
            <w:t>PDF</w:t>
          </w:r>
          <w:r w:rsidRPr="00701F04">
            <w:rPr>
              <w:sz w:val="24"/>
              <w:szCs w:val="24"/>
            </w:rPr>
            <w:t>檔或影像檔與原本或正本相同】</w:t>
          </w:r>
        </w:p>
      </w:sdtContent>
    </w:sdt>
    <w:sectPr w:rsidR="00725B7F" w:rsidRPr="00701F04" w:rsidSect="002E480F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D42" w:rsidRDefault="009E7D42">
      <w:r>
        <w:separator/>
      </w:r>
    </w:p>
  </w:endnote>
  <w:endnote w:type="continuationSeparator" w:id="0">
    <w:p w:rsidR="009E7D42" w:rsidRDefault="009E7D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CC9" w:rsidRDefault="00D71CC9" w:rsidP="00D71CC9">
    <w:pPr>
      <w:pStyle w:val="a5"/>
      <w:jc w:val="center"/>
    </w:pPr>
    <w:r>
      <w:rPr>
        <w:rFonts w:hint="eastAsia"/>
      </w:rPr>
      <w:t>第</w:t>
    </w:r>
    <w:fldSimple w:instr=" PAGE   \* MERGEFORMAT ">
      <w:r w:rsidR="00EF686A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EF686A">
        <w:rPr>
          <w:noProof/>
        </w:rPr>
        <w:t>2</w:t>
      </w:r>
    </w:fldSimple>
    <w:r>
      <w:rPr>
        <w:rFonts w:hint="eastAsia"/>
      </w:rPr>
      <w:t>頁(</w:t>
    </w:r>
    <w:r w:rsidRPr="00D71CC9">
      <w:rPr>
        <w:rFonts w:hint="eastAsia"/>
      </w:rPr>
      <w:t>註冊指定使用商品服務減縮申請書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D42" w:rsidRDefault="009E7D42">
      <w:r>
        <w:separator/>
      </w:r>
    </w:p>
  </w:footnote>
  <w:footnote w:type="continuationSeparator" w:id="0">
    <w:p w:rsidR="009E7D42" w:rsidRDefault="009E7D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394C77"/>
    <w:multiLevelType w:val="hybridMultilevel"/>
    <w:tmpl w:val="2CDC7FDE"/>
    <w:lvl w:ilvl="0" w:tplc="0D34CCB6">
      <w:start w:val="1"/>
      <w:numFmt w:val="decimal"/>
      <w:lvlText w:val="【擬減縮商品或服務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474817"/>
    <w:multiLevelType w:val="hybridMultilevel"/>
    <w:tmpl w:val="841A74B8"/>
    <w:lvl w:ilvl="0" w:tplc="411C5822">
      <w:start w:val="1"/>
      <w:numFmt w:val="decimal"/>
      <w:lvlText w:val="【減縮後指定商品或服務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63A05"/>
    <w:rsid w:val="00047168"/>
    <w:rsid w:val="00163FA3"/>
    <w:rsid w:val="001B2B59"/>
    <w:rsid w:val="0020281C"/>
    <w:rsid w:val="002151CB"/>
    <w:rsid w:val="002720D5"/>
    <w:rsid w:val="002E480F"/>
    <w:rsid w:val="003772F0"/>
    <w:rsid w:val="004B6A0B"/>
    <w:rsid w:val="00701F04"/>
    <w:rsid w:val="007141CE"/>
    <w:rsid w:val="00725B7F"/>
    <w:rsid w:val="00784EA3"/>
    <w:rsid w:val="00861F0E"/>
    <w:rsid w:val="00914AD5"/>
    <w:rsid w:val="009360AF"/>
    <w:rsid w:val="009E7D42"/>
    <w:rsid w:val="00A02FE1"/>
    <w:rsid w:val="00D71CC9"/>
    <w:rsid w:val="00D86AE1"/>
    <w:rsid w:val="00E3101B"/>
    <w:rsid w:val="00E63A05"/>
    <w:rsid w:val="00EF686A"/>
    <w:rsid w:val="00FE3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F0E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F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861F0E"/>
    <w:rPr>
      <w:rFonts w:ascii="新細明體" w:eastAsia="新細明體" w:hAnsi="新細明體" w:cs="新細明體" w:hint="eastAsia"/>
    </w:rPr>
  </w:style>
  <w:style w:type="paragraph" w:styleId="a5">
    <w:name w:val="footer"/>
    <w:basedOn w:val="a"/>
    <w:link w:val="a6"/>
    <w:uiPriority w:val="99"/>
    <w:unhideWhenUsed/>
    <w:rsid w:val="00861F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861F0E"/>
    <w:rPr>
      <w:rFonts w:ascii="新細明體" w:eastAsia="新細明體" w:hAnsi="新細明體" w:cs="新細明體" w:hint="eastAsia"/>
    </w:rPr>
  </w:style>
  <w:style w:type="paragraph" w:styleId="a7">
    <w:name w:val="List Paragraph"/>
    <w:basedOn w:val="a"/>
    <w:uiPriority w:val="34"/>
    <w:qFormat/>
    <w:rsid w:val="00861F0E"/>
    <w:pPr>
      <w:ind w:left="480"/>
    </w:pPr>
    <w:rPr>
      <w:rFonts w:ascii="Times New Roman" w:hAnsi="Times New Roman" w:cs="Times New Roman"/>
    </w:rPr>
  </w:style>
  <w:style w:type="paragraph" w:customStyle="1" w:styleId="p0">
    <w:name w:val="p0"/>
    <w:basedOn w:val="a"/>
    <w:rsid w:val="00861F0E"/>
    <w:rPr>
      <w:rFonts w:ascii="Times New Roman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B2B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B2B59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1B2B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17&#35387;&#20874;&#25351;&#23450;&#20351;&#29992;&#21830;&#21697;&#26381;&#21209;&#28187;&#32302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910B86FB1340A3B8742549E2033FE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3F88C1A-039B-4E3C-9D2A-901D06263E27}"/>
      </w:docPartPr>
      <w:docPartBody>
        <w:p w:rsidR="00000000" w:rsidRDefault="00403A99" w:rsidP="00403A99">
          <w:pPr>
            <w:pStyle w:val="A1910B86FB1340A3B8742549E2033FE7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F0DFC22E2E44FB189D44E5AA73B54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C12FBDC-B66A-4326-9974-02057C2225AB}"/>
      </w:docPartPr>
      <w:docPartBody>
        <w:p w:rsidR="00000000" w:rsidRDefault="00403A99" w:rsidP="00403A99">
          <w:pPr>
            <w:pStyle w:val="0F0DFC22E2E44FB189D44E5AA73B549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3A5D4C72FD0425B9F324AD915160BF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66A73AA-3F7F-4F75-A8A8-163F9671C634}"/>
      </w:docPartPr>
      <w:docPartBody>
        <w:p w:rsidR="00000000" w:rsidRDefault="00403A99" w:rsidP="00403A99">
          <w:pPr>
            <w:pStyle w:val="43A5D4C72FD0425B9F324AD915160BF2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FDFD8428FEC4361A2FC885FABD7047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6C9DCC1-132B-4C2B-BD7E-91BD339A8B7D}"/>
      </w:docPartPr>
      <w:docPartBody>
        <w:p w:rsidR="00000000" w:rsidRDefault="00403A99" w:rsidP="00403A99">
          <w:pPr>
            <w:pStyle w:val="1FDFD8428FEC4361A2FC885FABD7047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58DEDDA85134F1BA0C6C3313B3C3C9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58C85BE-6899-4F82-96B3-095D2AB6841B}"/>
      </w:docPartPr>
      <w:docPartBody>
        <w:p w:rsidR="00000000" w:rsidRDefault="00403A99" w:rsidP="00403A99">
          <w:pPr>
            <w:pStyle w:val="E58DEDDA85134F1BA0C6C3313B3C3C96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583E119013B42EB8A76C5B20A7D050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AC36179-F7D6-4F65-BC3C-C43C7B73AC76}"/>
      </w:docPartPr>
      <w:docPartBody>
        <w:p w:rsidR="00000000" w:rsidRDefault="00403A99" w:rsidP="00403A99">
          <w:pPr>
            <w:pStyle w:val="6583E119013B42EB8A76C5B20A7D050B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6520DDE-6310-461F-84B3-1B676BD4AAA0}"/>
      </w:docPartPr>
      <w:docPartBody>
        <w:p w:rsidR="00000000" w:rsidRDefault="00403A99">
          <w:r w:rsidRPr="005112CE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3A99"/>
    <w:rsid w:val="00403A99"/>
    <w:rsid w:val="00C71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03A99"/>
    <w:rPr>
      <w:color w:val="808080"/>
    </w:rPr>
  </w:style>
  <w:style w:type="paragraph" w:customStyle="1" w:styleId="A1910B86FB1340A3B8742549E2033FE7">
    <w:name w:val="A1910B86FB1340A3B8742549E2033FE7"/>
    <w:rsid w:val="00403A99"/>
    <w:pPr>
      <w:widowControl w:val="0"/>
    </w:pPr>
  </w:style>
  <w:style w:type="paragraph" w:customStyle="1" w:styleId="0F0DFC22E2E44FB189D44E5AA73B5498">
    <w:name w:val="0F0DFC22E2E44FB189D44E5AA73B5498"/>
    <w:rsid w:val="00403A99"/>
    <w:pPr>
      <w:widowControl w:val="0"/>
    </w:pPr>
  </w:style>
  <w:style w:type="paragraph" w:customStyle="1" w:styleId="43A5D4C72FD0425B9F324AD915160BF2">
    <w:name w:val="43A5D4C72FD0425B9F324AD915160BF2"/>
    <w:rsid w:val="00403A99"/>
    <w:pPr>
      <w:widowControl w:val="0"/>
    </w:pPr>
  </w:style>
  <w:style w:type="paragraph" w:customStyle="1" w:styleId="1FDFD8428FEC4361A2FC885FABD7047A">
    <w:name w:val="1FDFD8428FEC4361A2FC885FABD7047A"/>
    <w:rsid w:val="00403A99"/>
    <w:pPr>
      <w:widowControl w:val="0"/>
    </w:pPr>
  </w:style>
  <w:style w:type="paragraph" w:customStyle="1" w:styleId="E58DEDDA85134F1BA0C6C3313B3C3C96">
    <w:name w:val="E58DEDDA85134F1BA0C6C3313B3C3C96"/>
    <w:rsid w:val="00403A99"/>
    <w:pPr>
      <w:widowControl w:val="0"/>
    </w:pPr>
  </w:style>
  <w:style w:type="paragraph" w:customStyle="1" w:styleId="6583E119013B42EB8A76C5B20A7D050B">
    <w:name w:val="6583E119013B42EB8A76C5B20A7D050B"/>
    <w:rsid w:val="00403A9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17註冊指定使用商品服務減縮申請書.dot</Template>
  <TotalTime>28</TotalTime>
  <Pages>2</Pages>
  <Words>116</Words>
  <Characters>667</Characters>
  <Application>Microsoft Office Word</Application>
  <DocSecurity>0</DocSecurity>
  <Lines>5</Lines>
  <Paragraphs>1</Paragraphs>
  <ScaleCrop>false</ScaleCrop>
  <Company>聖島國際專利商標聯合事務所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註冊指定使用商品服務減縮申請書(white)</dc:title>
  <dc:creator>聖島國際專利商標聯合事務所</dc:creator>
  <cp:lastModifiedBy>聖島國際專利商標聯合事務所</cp:lastModifiedBy>
  <cp:revision>5</cp:revision>
  <dcterms:created xsi:type="dcterms:W3CDTF">2019-11-13T09:19:00Z</dcterms:created>
  <dcterms:modified xsi:type="dcterms:W3CDTF">2019-12-26T08:21:00Z</dcterms:modified>
</cp:coreProperties>
</file>