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31050424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  <w:szCs w:val="24"/>
        </w:rPr>
      </w:sdtEndPr>
      <w:sdtContent>
        <w:p w:rsidR="00326443" w:rsidRPr="00532375" w:rsidRDefault="00326443" w:rsidP="00326443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532375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【商簡A】</w:t>
          </w:r>
          <w:r w:rsidRPr="00532375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【廢止案撤回申請書】</w:t>
          </w:r>
        </w:p>
        <w:p w:rsidR="00326443" w:rsidRPr="00532375" w:rsidRDefault="00326443" w:rsidP="00326443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="0039193F" w:rsidRPr="00716DE6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BA1EED" w:rsidRPr="00601B67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1" w:name="apply_no"/>
          <w:r w:rsidR="00601B67" w:rsidRPr="000B7099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="00601B67" w:rsidRPr="00601B67">
            <w:rPr>
              <w:rFonts w:hint="eastAsia"/>
            </w:rPr>
            <w:t>#seq#</w:t>
          </w:r>
          <w:bookmarkEnd w:id="2"/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</w:p>
        <w:p w:rsidR="00326443" w:rsidRPr="00601B67" w:rsidRDefault="00326443" w:rsidP="00326443">
          <w:pPr>
            <w:widowControl/>
            <w:rPr>
              <w:color w:val="000000"/>
              <w:kern w:val="0"/>
            </w:rPr>
          </w:pPr>
          <w:r w:rsidRPr="00601B67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="00601B67" w:rsidRPr="00601B67">
            <w:rPr>
              <w:rFonts w:hint="eastAsia"/>
            </w:rPr>
            <w:t>#appl_name#</w:t>
          </w:r>
          <w:bookmarkEnd w:id="3"/>
        </w:p>
        <w:p w:rsidR="00326443" w:rsidRPr="00601B67" w:rsidRDefault="00326443" w:rsidP="00326443">
          <w:pPr>
            <w:widowControl/>
            <w:rPr>
              <w:color w:val="000000"/>
              <w:kern w:val="0"/>
            </w:rPr>
          </w:pPr>
          <w:r w:rsidRPr="00601B67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="00601B67" w:rsidRPr="00601B67">
            <w:rPr>
              <w:rFonts w:hint="eastAsia"/>
            </w:rPr>
            <w:t>#s_mark#</w:t>
          </w:r>
          <w:bookmarkEnd w:id="4"/>
        </w:p>
        <w:p w:rsidR="00326443" w:rsidRPr="00601B67" w:rsidRDefault="00ED0B73" w:rsidP="00326443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740AF29B18044B8395A9AB5DD7396ECF"/>
        </w:placeholder>
      </w:sdtPr>
      <w:sdtEndPr>
        <w:rPr>
          <w:rFonts w:hint="default"/>
          <w:sz w:val="20"/>
          <w:szCs w:val="20"/>
        </w:rPr>
      </w:sdtEndPr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>【申請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人</w:t>
          </w:r>
          <w:bookmarkStart w:id="5" w:name="apply_num"/>
          <w:r w:rsidRPr="00601B67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601B67">
            <w:rPr>
              <w:rFonts w:ascii="Times New Roman" w:hint="eastAsia"/>
              <w:sz w:val="24"/>
              <w:szCs w:val="24"/>
            </w:rPr>
            <w:t>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r w:rsidRPr="00601B67">
            <w:rPr>
              <w:rFonts w:ascii="Times New Roman" w:hAnsi="Times New Roman"/>
              <w:sz w:val="24"/>
              <w:szCs w:val="24"/>
            </w:rPr>
            <w:t>ap_country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7" w:name="ap_cname_title"/>
          <w:r w:rsidRPr="00601B67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601B67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9" w:name="ap_ename_title"/>
          <w:r w:rsidRPr="00601B67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601B67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326443" w:rsidRPr="00601B67" w:rsidRDefault="00ED0B73" w:rsidP="00601B67">
          <w:pPr>
            <w:pStyle w:val="a7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345BDE406A2240AEA4A0BC71B8F3C82C"/>
        </w:placeholder>
      </w:sdtPr>
      <w:sdtEndPr>
        <w:rPr>
          <w:rFonts w:hint="default"/>
          <w:sz w:val="20"/>
          <w:szCs w:val="20"/>
        </w:rPr>
      </w:sdtEndPr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>【代理人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1</w:t>
          </w:r>
          <w:r w:rsidRPr="00601B67">
            <w:rPr>
              <w:rFonts w:ascii="Times New Roman" w:hint="eastAsia"/>
              <w:sz w:val="24"/>
              <w:szCs w:val="24"/>
            </w:rPr>
            <w:t>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　</w:t>
          </w:r>
          <w:bookmarkStart w:id="11" w:name="agt_name1"/>
          <w:r w:rsidRPr="00601B67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>【代理人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2</w:t>
          </w:r>
          <w:r w:rsidRPr="00601B67">
            <w:rPr>
              <w:rFonts w:ascii="Times New Roman" w:hint="eastAsia"/>
              <w:sz w:val="24"/>
              <w:szCs w:val="24"/>
            </w:rPr>
            <w:t>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</w:t>
          </w:r>
          <w:bookmarkStart w:id="12" w:name="agt_name2"/>
          <w:r w:rsidRPr="00601B67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326443" w:rsidRPr="00B84979" w:rsidRDefault="00ED0B73" w:rsidP="00B84979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31050432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326443" w:rsidRPr="00601B67" w:rsidRDefault="005C46E2" w:rsidP="00326443">
          <w:pPr>
            <w:widowControl/>
            <w:rPr>
              <w:rFonts w:cs="新細明體"/>
              <w:color w:val="000000"/>
              <w:kern w:val="0"/>
            </w:rPr>
          </w:pPr>
          <w:bookmarkStart w:id="13" w:name="tran_remark1"/>
          <w:r w:rsidRPr="00716DE6">
            <w:rPr>
              <w:rFonts w:cs="新細明體" w:hint="eastAsia"/>
              <w:color w:val="000000"/>
              <w:kern w:val="0"/>
            </w:rPr>
            <w:t>#tran_remark1#</w:t>
          </w:r>
        </w:p>
        <w:bookmarkEnd w:id="13" w:displacedByCustomXml="next"/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A4F0A9E8DC60478CB420D90C9D8FD7BA"/>
        </w:placeholder>
      </w:sdtPr>
      <w:sdtEndPr>
        <w:rPr>
          <w:rFonts w:hint="default"/>
        </w:rPr>
      </w:sdtEndPr>
      <w:sdtContent>
        <w:p w:rsidR="00601B67" w:rsidRPr="00601B67" w:rsidRDefault="00601B67" w:rsidP="00601B67">
          <w:pPr>
            <w:rPr>
              <w:rFonts w:cs="新細明體"/>
            </w:rPr>
          </w:pPr>
          <w:r w:rsidRPr="00601B67">
            <w:rPr>
              <w:rFonts w:hint="eastAsia"/>
            </w:rPr>
            <w:t>【繳費資訊】</w:t>
          </w:r>
        </w:p>
        <w:p w:rsidR="00601B67" w:rsidRPr="00601B67" w:rsidRDefault="00601B67" w:rsidP="00601B67">
          <w:r w:rsidRPr="00601B67">
            <w:rPr>
              <w:rFonts w:hint="eastAsia"/>
            </w:rPr>
            <w:t xml:space="preserve">　　【繳費金額】　　　　　　　</w:t>
          </w:r>
          <w:bookmarkStart w:id="14" w:name="fees"/>
          <w:r w:rsidRPr="00601B67">
            <w:rPr>
              <w:rFonts w:hint="eastAsia"/>
            </w:rPr>
            <w:t>#fees#</w:t>
          </w:r>
          <w:bookmarkEnd w:id="14"/>
        </w:p>
        <w:p w:rsidR="00601B67" w:rsidRPr="00601B67" w:rsidRDefault="00601B67" w:rsidP="00601B67">
          <w:r w:rsidRPr="00601B67">
            <w:rPr>
              <w:rFonts w:hint="eastAsia"/>
            </w:rPr>
            <w:t xml:space="preserve">　　【收據抬頭】　　　　　　　</w:t>
          </w:r>
          <w:bookmarkStart w:id="15" w:name="receipt_name"/>
          <w:r w:rsidRPr="00601B67">
            <w:rPr>
              <w:rFonts w:hint="eastAsia"/>
            </w:rPr>
            <w:t>#receipt_name#</w:t>
          </w:r>
          <w:bookmarkEnd w:id="15"/>
        </w:p>
        <w:p w:rsidR="00326443" w:rsidRPr="005C46E2" w:rsidRDefault="00ED0B73" w:rsidP="005C46E2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B03F9CC7F57C4A89A6FBD411700C0D76"/>
        </w:placeholder>
      </w:sdtPr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Calibri" w:hAnsi="Calibri" w:hint="eastAsia"/>
          <w:sz w:val="20"/>
          <w:szCs w:val="20"/>
        </w:rPr>
        <w:alias w:val="b_attach2"/>
        <w:tag w:val="b_attach2"/>
        <w:id w:val="7682709"/>
        <w:placeholder>
          <w:docPart w:val="B03F9CC7F57C4A89A6FBD411700C0D76"/>
        </w:placeholder>
      </w:sdtPr>
      <w:sdtEndPr>
        <w:rPr>
          <w:rFonts w:hint="default"/>
        </w:rPr>
      </w:sdtEndPr>
      <w:sdtContent>
        <w:p w:rsidR="00601B67" w:rsidRPr="00601B67" w:rsidRDefault="00601B67" w:rsidP="00601B67">
          <w:r w:rsidRPr="00601B67">
            <w:rPr>
              <w:rFonts w:hint="eastAsia"/>
            </w:rPr>
            <w:t xml:space="preserve">　　【基本資料表】　　　　　　</w:t>
          </w:r>
          <w:r w:rsidRPr="00601B67">
            <w:t>Contact.pdf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601B67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788B4BAF32D04E1CA4C03F9041C10F58"/>
        </w:placeholder>
      </w:sdtPr>
      <w:sdtContent>
        <w:p w:rsidR="00601B67" w:rsidRPr="00601B67" w:rsidRDefault="00601B67" w:rsidP="00601B67">
          <w:pPr>
            <w:pStyle w:val="a7"/>
            <w:rPr>
              <w:rFonts w:ascii="Times New Roman" w:hAnsi="Times New Roman"/>
              <w:szCs w:val="24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6" w:name="doc_typenm"/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r w:rsidRPr="00601B67">
            <w:rPr>
              <w:rFonts w:ascii="Times New Roman" w:hAnsi="Times New Roman"/>
              <w:sz w:val="24"/>
              <w:szCs w:val="24"/>
            </w:rPr>
            <w:t>doc_typenm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6"/>
          <w:r w:rsidRPr="00601B67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7" w:name="source_name"/>
          <w:r w:rsidRPr="00601B67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B03F9CC7F57C4A89A6FBD411700C0D76"/>
        </w:placeholder>
      </w:sdtPr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601B67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8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601B67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601B67" w:rsidRPr="00601B67" w:rsidRDefault="00601B67" w:rsidP="00326443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31050431"/>
        <w:placeholder>
          <w:docPart w:val="DefaultPlaceholder_22675703"/>
        </w:placeholder>
      </w:sdtPr>
      <w:sdtContent>
        <w:p w:rsidR="005B25B4" w:rsidRPr="00601B67" w:rsidRDefault="005B25B4" w:rsidP="005B25B4">
          <w:pPr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5B25B4" w:rsidRPr="00601B67" w:rsidRDefault="005B25B4" w:rsidP="005B25B4">
          <w:pPr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601B67">
            <w:rPr>
              <w:rFonts w:cs="新細明體" w:hint="eastAsia"/>
              <w:color w:val="000000"/>
              <w:kern w:val="0"/>
            </w:rPr>
            <w:t>-</w:t>
          </w:r>
          <w:r w:rsidRPr="00601B67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601B67">
            <w:rPr>
              <w:rFonts w:cs="新細明體" w:hint="eastAsia"/>
              <w:color w:val="000000"/>
              <w:kern w:val="0"/>
            </w:rPr>
            <w:t>-</w:t>
          </w:r>
          <w:r w:rsidRPr="00601B67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5B25B4" w:rsidRPr="00601B67" w:rsidRDefault="005B25B4" w:rsidP="005B25B4">
          <w:pPr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601B67">
            <w:rPr>
              <w:rFonts w:cs="新細明體" w:hint="eastAsia"/>
              <w:color w:val="000000"/>
              <w:kern w:val="0"/>
            </w:rPr>
            <w:t>PDF</w:t>
          </w:r>
          <w:r w:rsidRPr="00601B67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</w:p>
      </w:sdtContent>
    </w:sdt>
    <w:p w:rsidR="000B5DAE" w:rsidRPr="00532375" w:rsidRDefault="000B5DAE" w:rsidP="00601B67">
      <w:pPr>
        <w:rPr>
          <w:rFonts w:ascii="新細明體" w:hAnsi="新細明體" w:cs="新細明體"/>
          <w:color w:val="000000"/>
          <w:kern w:val="0"/>
        </w:rPr>
      </w:pPr>
    </w:p>
    <w:sectPr w:rsidR="000B5DAE" w:rsidRPr="00532375" w:rsidSect="003237AE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6D2" w:rsidRDefault="00F826D2">
      <w:r>
        <w:separator/>
      </w:r>
    </w:p>
  </w:endnote>
  <w:endnote w:type="continuationSeparator" w:id="0">
    <w:p w:rsidR="00F826D2" w:rsidRDefault="00F82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AE" w:rsidRDefault="000B5DAE" w:rsidP="000B5DAE">
    <w:pPr>
      <w:pStyle w:val="a7"/>
      <w:jc w:val="center"/>
    </w:pPr>
    <w:r>
      <w:rPr>
        <w:rFonts w:hint="eastAsia"/>
      </w:rPr>
      <w:t>第</w:t>
    </w:r>
    <w:fldSimple w:instr="PAGE   \* MERGEFORMAT">
      <w:r w:rsidR="00F36718" w:rsidRPr="00F36718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F36718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商標</w:t>
    </w:r>
    <w:r w:rsidR="00326443">
      <w:rPr>
        <w:rFonts w:hint="eastAsia"/>
      </w:rPr>
      <w:t>撤回</w:t>
    </w:r>
    <w:r>
      <w:rPr>
        <w:rFonts w:hint="eastAsia"/>
      </w:rPr>
      <w:t>申請書</w:t>
    </w:r>
    <w:r>
      <w:rPr>
        <w:rFonts w:hint="eastAsia"/>
      </w:rPr>
      <w:t>)</w:t>
    </w:r>
  </w:p>
  <w:p w:rsidR="000B5DAE" w:rsidRPr="000B5DAE" w:rsidRDefault="000B5DA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6D2" w:rsidRDefault="00F826D2">
      <w:r>
        <w:separator/>
      </w:r>
    </w:p>
  </w:footnote>
  <w:footnote w:type="continuationSeparator" w:id="0">
    <w:p w:rsidR="00F826D2" w:rsidRDefault="00F826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1CD8"/>
    <w:multiLevelType w:val="hybridMultilevel"/>
    <w:tmpl w:val="20C0E328"/>
    <w:lvl w:ilvl="0" w:tplc="6A48CE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379"/>
    <w:rsid w:val="000A085E"/>
    <w:rsid w:val="000B5DAE"/>
    <w:rsid w:val="001979EA"/>
    <w:rsid w:val="002325C3"/>
    <w:rsid w:val="002E0939"/>
    <w:rsid w:val="003237AE"/>
    <w:rsid w:val="00326443"/>
    <w:rsid w:val="0039193F"/>
    <w:rsid w:val="003A0A6C"/>
    <w:rsid w:val="003A1671"/>
    <w:rsid w:val="00423A1F"/>
    <w:rsid w:val="00475423"/>
    <w:rsid w:val="00496388"/>
    <w:rsid w:val="004E6558"/>
    <w:rsid w:val="00503A80"/>
    <w:rsid w:val="0052687F"/>
    <w:rsid w:val="00532375"/>
    <w:rsid w:val="00594AC3"/>
    <w:rsid w:val="005B25B4"/>
    <w:rsid w:val="005C46E2"/>
    <w:rsid w:val="005F042A"/>
    <w:rsid w:val="00601B67"/>
    <w:rsid w:val="00624008"/>
    <w:rsid w:val="00695B1F"/>
    <w:rsid w:val="006D44F5"/>
    <w:rsid w:val="007B4EB4"/>
    <w:rsid w:val="007C1421"/>
    <w:rsid w:val="007F5C91"/>
    <w:rsid w:val="00800F07"/>
    <w:rsid w:val="00802B95"/>
    <w:rsid w:val="00B773E0"/>
    <w:rsid w:val="00B84979"/>
    <w:rsid w:val="00BA1EED"/>
    <w:rsid w:val="00BD7379"/>
    <w:rsid w:val="00C26C9B"/>
    <w:rsid w:val="00CC3C27"/>
    <w:rsid w:val="00D276A6"/>
    <w:rsid w:val="00DF6C17"/>
    <w:rsid w:val="00E51A48"/>
    <w:rsid w:val="00ED0B73"/>
    <w:rsid w:val="00F36718"/>
    <w:rsid w:val="00F65D8F"/>
    <w:rsid w:val="00F8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7AE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3237AE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237AE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3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3237AE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237A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3237AE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3237A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37AE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3237AE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3237AE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3237AE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3237AE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3237AE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237AE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3237AE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3237AE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3237AE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3237AE"/>
    <w:rPr>
      <w:color w:val="808080"/>
    </w:rPr>
  </w:style>
  <w:style w:type="character" w:customStyle="1" w:styleId="apple-converted-space">
    <w:name w:val="apple-converted-space"/>
    <w:basedOn w:val="a0"/>
    <w:rsid w:val="003237AE"/>
  </w:style>
  <w:style w:type="character" w:customStyle="1" w:styleId="grame">
    <w:name w:val="grame"/>
    <w:basedOn w:val="a0"/>
    <w:rsid w:val="003237AE"/>
  </w:style>
  <w:style w:type="table" w:styleId="af1">
    <w:name w:val="Table Grid"/>
    <w:basedOn w:val="a1"/>
    <w:uiPriority w:val="59"/>
    <w:rsid w:val="003237AE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44%5b&#21830;&#31777;A%5d%5b&#25764;&#22238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5811FC-E439-439F-ABB3-0744577C60A5}"/>
      </w:docPartPr>
      <w:docPartBody>
        <w:p w:rsidR="00C01AF5" w:rsidRDefault="00814DDC">
          <w:r w:rsidRPr="0069412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0AF29B18044B8395A9AB5DD7396EC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47DC9C-E4A7-49E1-9E77-BAAB691A874F}"/>
      </w:docPartPr>
      <w:docPartBody>
        <w:p w:rsidR="00C01AF5" w:rsidRDefault="00814DDC" w:rsidP="00814DDC">
          <w:pPr>
            <w:pStyle w:val="740AF29B18044B8395A9AB5DD7396EC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45BDE406A2240AEA4A0BC71B8F3C82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F307F3-4052-455A-B4B2-6B96539E159E}"/>
      </w:docPartPr>
      <w:docPartBody>
        <w:p w:rsidR="00C01AF5" w:rsidRDefault="00814DDC" w:rsidP="00814DDC">
          <w:pPr>
            <w:pStyle w:val="345BDE406A2240AEA4A0BC71B8F3C82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4F0A9E8DC60478CB420D90C9D8FD7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538BBC-90E7-4D7E-A2A0-2D28649E3A38}"/>
      </w:docPartPr>
      <w:docPartBody>
        <w:p w:rsidR="00C01AF5" w:rsidRDefault="00814DDC" w:rsidP="00814DDC">
          <w:pPr>
            <w:pStyle w:val="A4F0A9E8DC60478CB420D90C9D8FD7BA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03F9CC7F57C4A89A6FBD411700C0D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FB97B8-6BD5-497C-BAB8-906334390304}"/>
      </w:docPartPr>
      <w:docPartBody>
        <w:p w:rsidR="00C01AF5" w:rsidRDefault="00814DDC" w:rsidP="00814DDC">
          <w:pPr>
            <w:pStyle w:val="B03F9CC7F57C4A89A6FBD411700C0D76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88B4BAF32D04E1CA4C03F9041C10F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18D9F10-0919-4FE5-91D9-3A5460A83681}"/>
      </w:docPartPr>
      <w:docPartBody>
        <w:p w:rsidR="00C01AF5" w:rsidRDefault="00814DDC" w:rsidP="00814DDC">
          <w:pPr>
            <w:pStyle w:val="788B4BAF32D04E1CA4C03F9041C10F5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DDC"/>
    <w:rsid w:val="002D7F4F"/>
    <w:rsid w:val="00814DDC"/>
    <w:rsid w:val="00C01AF5"/>
    <w:rsid w:val="00D1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814DDC"/>
    <w:rPr>
      <w:color w:val="808080"/>
    </w:rPr>
  </w:style>
  <w:style w:type="paragraph" w:customStyle="1" w:styleId="740AF29B18044B8395A9AB5DD7396ECF">
    <w:name w:val="740AF29B18044B8395A9AB5DD7396ECF"/>
    <w:rsid w:val="00814DDC"/>
    <w:pPr>
      <w:widowControl w:val="0"/>
    </w:pPr>
  </w:style>
  <w:style w:type="paragraph" w:customStyle="1" w:styleId="345BDE406A2240AEA4A0BC71B8F3C82C">
    <w:name w:val="345BDE406A2240AEA4A0BC71B8F3C82C"/>
    <w:rsid w:val="00814DDC"/>
    <w:pPr>
      <w:widowControl w:val="0"/>
    </w:pPr>
  </w:style>
  <w:style w:type="paragraph" w:customStyle="1" w:styleId="A4F0A9E8DC60478CB420D90C9D8FD7BA">
    <w:name w:val="A4F0A9E8DC60478CB420D90C9D8FD7BA"/>
    <w:rsid w:val="00814DDC"/>
    <w:pPr>
      <w:widowControl w:val="0"/>
    </w:pPr>
  </w:style>
  <w:style w:type="paragraph" w:customStyle="1" w:styleId="B03F9CC7F57C4A89A6FBD411700C0D76">
    <w:name w:val="B03F9CC7F57C4A89A6FBD411700C0D76"/>
    <w:rsid w:val="00814DDC"/>
    <w:pPr>
      <w:widowControl w:val="0"/>
    </w:pPr>
  </w:style>
  <w:style w:type="paragraph" w:customStyle="1" w:styleId="788B4BAF32D04E1CA4C03F9041C10F58">
    <w:name w:val="788B4BAF32D04E1CA4C03F9041C10F58"/>
    <w:rsid w:val="00814DDC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0BF02-D130-4372-B312-07AD0945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44[商簡A][撤回申請書].dot</Template>
  <TotalTime>26</TotalTime>
  <Pages>1</Pages>
  <Words>250</Words>
  <Characters>438</Characters>
  <Application>Microsoft Office Word</Application>
  <DocSecurity>0</DocSecurity>
  <Lines>3</Lines>
  <Paragraphs>1</Paragraphs>
  <ScaleCrop>false</ScaleCrop>
  <Company>Acer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8</cp:revision>
  <cp:lastPrinted>2013-12-02T03:35:00Z</cp:lastPrinted>
  <dcterms:created xsi:type="dcterms:W3CDTF">2019-11-13T09:10:00Z</dcterms:created>
  <dcterms:modified xsi:type="dcterms:W3CDTF">2020-02-06T03:05:00Z</dcterms:modified>
</cp:coreProperties>
</file>