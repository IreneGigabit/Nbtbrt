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26952590"/>
        <w:placeholder>
          <w:docPart w:val="DefaultPlaceholder_22675703"/>
        </w:placeholder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5349F3" w:rsidRPr="002B6CD4" w:rsidRDefault="005349F3">
          <w:pPr>
            <w:widowControl/>
            <w:jc w:val="center"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  <w:r w:rsidRPr="002B6CD4">
            <w:rPr>
              <w:rFonts w:ascii="新細明體" w:hAnsi="新細明體" w:cs="新細明體" w:hint="eastAsia"/>
              <w:color w:val="000000"/>
              <w:kern w:val="0"/>
              <w:sz w:val="20"/>
              <w:szCs w:val="20"/>
            </w:rPr>
            <w:t>【商簡B】</w:t>
          </w:r>
          <w:r w:rsidRPr="002B6CD4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【</w:t>
          </w:r>
          <w:r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英文</w:t>
          </w:r>
          <w:r w:rsidRPr="002B6CD4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證明書申請書】</w:t>
          </w:r>
        </w:p>
        <w:p w:rsidR="005349F3" w:rsidRPr="002B6CD4" w:rsidRDefault="005349F3">
          <w:pPr>
            <w:widowControl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</w:p>
        <w:p w:rsidR="005349F3" w:rsidRPr="00DB4A5C" w:rsidRDefault="005349F3">
          <w:pPr>
            <w:rPr>
              <w:color w:val="00000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 xml:space="preserve">【案號類別】　　　　　　　　　</w:t>
          </w:r>
          <w:bookmarkStart w:id="0" w:name="no_type"/>
          <w:r w:rsidRPr="00716DE6">
            <w:rPr>
              <w:rFonts w:cs="新細明體" w:hint="eastAsia"/>
              <w:color w:val="000000"/>
              <w:kern w:val="0"/>
            </w:rPr>
            <w:t>#no_type#</w:t>
          </w:r>
          <w:bookmarkEnd w:id="0"/>
        </w:p>
        <w:p w:rsidR="005349F3" w:rsidRPr="00DB4A5C" w:rsidRDefault="005349F3">
          <w:pPr>
            <w:widowControl/>
            <w:rPr>
              <w:color w:val="000000"/>
            </w:rPr>
          </w:pPr>
          <w:r w:rsidRPr="00DB4A5C">
            <w:rPr>
              <w:rFonts w:hAnsi="新細明體" w:hint="eastAsia"/>
              <w:color w:val="000000"/>
            </w:rPr>
            <w:t>【</w:t>
          </w:r>
          <w:r w:rsidRPr="00DB4A5C">
            <w:rPr>
              <w:rFonts w:hAnsi="新細明體" w:hint="eastAsia"/>
            </w:rPr>
            <w:t>案號</w:t>
          </w:r>
          <w:r w:rsidRPr="00DB4A5C">
            <w:rPr>
              <w:rFonts w:hAnsi="新細明體" w:hint="eastAsia"/>
              <w:color w:val="000000"/>
            </w:rPr>
            <w:t xml:space="preserve">】　　　　　　　　　　　</w:t>
          </w:r>
          <w:bookmarkStart w:id="1" w:name="apply_no"/>
          <w:r w:rsidRPr="00716DE6">
            <w:rPr>
              <w:rFonts w:cs="新細明體" w:hint="eastAsia"/>
              <w:color w:val="000000"/>
              <w:kern w:val="0"/>
            </w:rPr>
            <w:t>#apply_no#</w:t>
          </w:r>
          <w:bookmarkEnd w:id="1"/>
        </w:p>
        <w:p w:rsidR="005349F3" w:rsidRPr="00DB4A5C" w:rsidRDefault="005349F3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2" w:name="seq"/>
          <w:r w:rsidRPr="00716DE6">
            <w:rPr>
              <w:rFonts w:cs="新細明體" w:hint="eastAsia"/>
              <w:color w:val="000000"/>
              <w:kern w:val="0"/>
            </w:rPr>
            <w:t>#seq#</w:t>
          </w:r>
          <w:bookmarkEnd w:id="2"/>
        </w:p>
        <w:p w:rsidR="005349F3" w:rsidRPr="00DB4A5C" w:rsidRDefault="005349F3">
          <w:pPr>
            <w:widowControl/>
            <w:rPr>
              <w:rFonts w:cs="新細明體"/>
              <w:color w:val="000000"/>
              <w:kern w:val="0"/>
            </w:rPr>
          </w:pPr>
        </w:p>
        <w:p w:rsidR="005349F3" w:rsidRPr="00DB4A5C" w:rsidRDefault="005349F3">
          <w:pPr>
            <w:widowControl/>
            <w:rPr>
              <w:color w:val="000000"/>
              <w:kern w:val="0"/>
            </w:rPr>
          </w:pPr>
          <w:r w:rsidRPr="00DB4A5C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3" w:name="appl_name"/>
          <w:r w:rsidRPr="00716DE6">
            <w:rPr>
              <w:rFonts w:hint="eastAsia"/>
              <w:color w:val="000000"/>
              <w:kern w:val="0"/>
            </w:rPr>
            <w:t>#appl_name#</w:t>
          </w:r>
          <w:bookmarkEnd w:id="3"/>
        </w:p>
        <w:p w:rsidR="005349F3" w:rsidRPr="00DB4A5C" w:rsidRDefault="005349F3">
          <w:pPr>
            <w:widowControl/>
            <w:rPr>
              <w:color w:val="000000"/>
              <w:kern w:val="0"/>
            </w:rPr>
          </w:pPr>
          <w:r w:rsidRPr="00DB4A5C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4" w:name="s_mark"/>
          <w:r w:rsidRPr="00716DE6">
            <w:rPr>
              <w:rFonts w:hint="eastAsia"/>
              <w:color w:val="000000"/>
            </w:rPr>
            <w:t>#s_mark#</w:t>
          </w:r>
          <w:bookmarkEnd w:id="4"/>
        </w:p>
        <w:p w:rsidR="005349F3" w:rsidRPr="00DB4A5C" w:rsidRDefault="005349F3">
          <w:pPr>
            <w:widowControl/>
            <w:rPr>
              <w:rFonts w:cs="新細明體"/>
              <w:color w:val="000000"/>
              <w:kern w:val="0"/>
            </w:rPr>
          </w:pPr>
        </w:p>
        <w:p w:rsidR="00F6248B" w:rsidRPr="00DB4A5C" w:rsidRDefault="005349F3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hint="eastAsia"/>
              <w:color w:val="000000"/>
              <w:kern w:val="0"/>
            </w:rPr>
            <w:t>【商標或標章圖樣】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4D75A28E4705414C89BF71329AF6068F"/>
        </w:placeholder>
      </w:sdtPr>
      <w:sdtEndPr>
        <w:rPr>
          <w:rFonts w:hint="default"/>
          <w:sz w:val="20"/>
          <w:szCs w:val="20"/>
        </w:rPr>
      </w:sdtEndPr>
      <w:sdtContent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>【申請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人</w:t>
          </w:r>
          <w:bookmarkStart w:id="5" w:name="apply_num"/>
          <w:r w:rsidRPr="00DB4A5C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5"/>
          <w:r w:rsidRPr="00DB4A5C">
            <w:rPr>
              <w:rFonts w:ascii="Times New Roman" w:hint="eastAsia"/>
              <w:sz w:val="24"/>
              <w:szCs w:val="24"/>
            </w:rPr>
            <w:t>】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6" w:name="ap_country"/>
          <w:r w:rsidRPr="00DB4A5C">
            <w:rPr>
              <w:rFonts w:ascii="Times New Roman" w:hAnsi="Times New Roman" w:hint="eastAsia"/>
              <w:sz w:val="24"/>
              <w:szCs w:val="24"/>
            </w:rPr>
            <w:t>#</w:t>
          </w:r>
          <w:r w:rsidRPr="00DB4A5C">
            <w:rPr>
              <w:rFonts w:ascii="Times New Roman" w:hAnsi="Times New Roman"/>
              <w:sz w:val="24"/>
              <w:szCs w:val="24"/>
            </w:rPr>
            <w:t>ap_country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7" w:name="ap_cname_title"/>
          <w:r w:rsidRPr="00DB4A5C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7"/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8" w:name="ap_cname"/>
          <w:r w:rsidRPr="00DB4A5C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8"/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9" w:name="ap_ename_title"/>
          <w:r w:rsidRPr="00DB4A5C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9"/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0" w:name="ap_ename"/>
          <w:r w:rsidRPr="00DB4A5C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0"/>
        </w:p>
        <w:p w:rsidR="00F6248B" w:rsidRPr="00DB4A5C" w:rsidRDefault="0040649C" w:rsidP="00DB4A5C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C7533D7A5D974DBA9020CA803650BC8F"/>
        </w:placeholder>
      </w:sdtPr>
      <w:sdtEndPr>
        <w:rPr>
          <w:rFonts w:hint="default"/>
          <w:sz w:val="20"/>
          <w:szCs w:val="20"/>
        </w:rPr>
      </w:sdtEndPr>
      <w:sdtContent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>【代理人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1</w:t>
          </w:r>
          <w:r w:rsidRPr="00DB4A5C">
            <w:rPr>
              <w:rFonts w:ascii="Times New Roman" w:hint="eastAsia"/>
              <w:sz w:val="24"/>
              <w:szCs w:val="24"/>
            </w:rPr>
            <w:t>】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　</w:t>
          </w:r>
          <w:bookmarkStart w:id="11" w:name="agt_name1"/>
          <w:r w:rsidRPr="00DB4A5C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1"/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>【代理人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2</w:t>
          </w:r>
          <w:r w:rsidRPr="00DB4A5C">
            <w:rPr>
              <w:rFonts w:ascii="Times New Roman" w:hint="eastAsia"/>
              <w:sz w:val="24"/>
              <w:szCs w:val="24"/>
            </w:rPr>
            <w:t>】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</w:t>
          </w:r>
          <w:bookmarkStart w:id="12" w:name="agt_name2"/>
          <w:r w:rsidRPr="00DB4A5C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2"/>
        </w:p>
        <w:p w:rsidR="00F6248B" w:rsidRPr="00DB4A5C" w:rsidRDefault="0040649C" w:rsidP="00DB4A5C">
          <w:pPr>
            <w:pStyle w:val="a7"/>
            <w:widowControl/>
            <w:rPr>
              <w:rFonts w:ascii="Times New Roman" w:hAnsi="Times New Roman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26952592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59454A" w:rsidRPr="0059454A" w:rsidRDefault="0059454A" w:rsidP="00CA4793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>【</w:t>
          </w:r>
          <w:r w:rsidR="00CA4793" w:rsidRPr="00DB4A5C">
            <w:rPr>
              <w:rFonts w:hAnsi="新細明體" w:cs="新細明體" w:hint="eastAsia"/>
              <w:color w:val="000000"/>
              <w:kern w:val="0"/>
            </w:rPr>
            <w:t>申請內容】</w:t>
          </w:r>
          <w:bookmarkStart w:id="13" w:name="tran_remark"/>
          <w:r w:rsidR="00CA4793">
            <w:rPr>
              <w:rFonts w:hAnsi="新細明體" w:cs="新細明體" w:hint="eastAsia"/>
              <w:color w:val="000000"/>
              <w:kern w:val="0"/>
            </w:rPr>
            <w:t>#tran_remark#</w:t>
          </w:r>
          <w:bookmarkEnd w:id="13"/>
        </w:p>
        <w:p w:rsidR="00F6248B" w:rsidRPr="00DB4A5C" w:rsidRDefault="0040649C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C938675E2D2B4F28AE8699A4426FA411"/>
        </w:placeholder>
      </w:sdtPr>
      <w:sdtEndPr>
        <w:rPr>
          <w:rFonts w:hint="default"/>
        </w:rPr>
      </w:sdtEndPr>
      <w:sdtContent>
        <w:p w:rsidR="00DB4A5C" w:rsidRPr="00DB4A5C" w:rsidRDefault="00DB4A5C" w:rsidP="00DB4A5C">
          <w:pPr>
            <w:rPr>
              <w:rFonts w:cs="新細明體"/>
            </w:rPr>
          </w:pPr>
          <w:r w:rsidRPr="00DB4A5C">
            <w:rPr>
              <w:rFonts w:hint="eastAsia"/>
            </w:rPr>
            <w:t>【繳費資訊】</w:t>
          </w:r>
        </w:p>
        <w:p w:rsidR="00DB4A5C" w:rsidRPr="00DB4A5C" w:rsidRDefault="00DB4A5C" w:rsidP="00DB4A5C">
          <w:r w:rsidRPr="00DB4A5C">
            <w:rPr>
              <w:rFonts w:hint="eastAsia"/>
            </w:rPr>
            <w:t xml:space="preserve">　　【繳費金額】　　　　　　　</w:t>
          </w:r>
          <w:bookmarkStart w:id="14" w:name="fees"/>
          <w:r w:rsidRPr="00DB4A5C">
            <w:rPr>
              <w:rFonts w:hint="eastAsia"/>
            </w:rPr>
            <w:t>#fees#</w:t>
          </w:r>
          <w:bookmarkEnd w:id="14"/>
        </w:p>
        <w:p w:rsidR="00DB4A5C" w:rsidRPr="00DB4A5C" w:rsidRDefault="00DB4A5C" w:rsidP="00DB4A5C">
          <w:r w:rsidRPr="00DB4A5C">
            <w:rPr>
              <w:rFonts w:hint="eastAsia"/>
            </w:rPr>
            <w:t xml:space="preserve">　　【收據抬頭】　　　　　　　</w:t>
          </w:r>
          <w:bookmarkStart w:id="15" w:name="receipt_name"/>
          <w:r w:rsidRPr="00DB4A5C">
            <w:rPr>
              <w:rFonts w:hint="eastAsia"/>
            </w:rPr>
            <w:t>#receipt_name#</w:t>
          </w:r>
          <w:bookmarkEnd w:id="15"/>
        </w:p>
        <w:p w:rsidR="00F6248B" w:rsidRPr="00DB4A5C" w:rsidRDefault="0040649C" w:rsidP="00DB4A5C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D7081FDF36D44BDBA21B79E7C157A17A"/>
        </w:placeholder>
      </w:sdtPr>
      <w:sdtContent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Calibri" w:hAnsi="Calibri" w:hint="eastAsia"/>
          <w:sz w:val="20"/>
          <w:szCs w:val="20"/>
        </w:rPr>
        <w:alias w:val="b_attach2"/>
        <w:tag w:val="b_attach2"/>
        <w:id w:val="7682709"/>
        <w:placeholder>
          <w:docPart w:val="D7081FDF36D44BDBA21B79E7C157A17A"/>
        </w:placeholder>
      </w:sdtPr>
      <w:sdtEndPr>
        <w:rPr>
          <w:rFonts w:hint="default"/>
        </w:rPr>
      </w:sdtEndPr>
      <w:sdtContent>
        <w:p w:rsidR="00DB4A5C" w:rsidRPr="00DB4A5C" w:rsidRDefault="00DB4A5C" w:rsidP="00DB4A5C">
          <w:r w:rsidRPr="00DB4A5C">
            <w:rPr>
              <w:rFonts w:hint="eastAsia"/>
            </w:rPr>
            <w:t xml:space="preserve">　　【基本資料表】　　　　　　</w:t>
          </w:r>
          <w:r w:rsidRPr="00DB4A5C">
            <w:t>Contact.pdf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DB4A5C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3637B26291EF48CD84600DFACA393A10"/>
        </w:placeholder>
      </w:sdtPr>
      <w:sdtContent>
        <w:p w:rsidR="00DB4A5C" w:rsidRPr="00DB4A5C" w:rsidRDefault="00DB4A5C" w:rsidP="00DB4A5C">
          <w:pPr>
            <w:pStyle w:val="a7"/>
            <w:rPr>
              <w:rFonts w:ascii="Times New Roman" w:hAnsi="Times New Roman"/>
              <w:szCs w:val="24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6" w:name="doc_typenm"/>
          <w:r w:rsidRPr="00DB4A5C">
            <w:rPr>
              <w:rFonts w:ascii="Times New Roman" w:hAnsi="Times New Roman" w:hint="eastAsia"/>
              <w:sz w:val="24"/>
              <w:szCs w:val="24"/>
            </w:rPr>
            <w:t>#</w:t>
          </w:r>
          <w:r w:rsidRPr="00DB4A5C">
            <w:rPr>
              <w:rFonts w:ascii="Times New Roman" w:hAnsi="Times New Roman"/>
              <w:sz w:val="24"/>
              <w:szCs w:val="24"/>
            </w:rPr>
            <w:t>doc_typenm</w:t>
          </w:r>
          <w:r w:rsidRPr="00DB4A5C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6"/>
          <w:r w:rsidRPr="00DB4A5C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17" w:name="source_name"/>
          <w:r w:rsidRPr="00DB4A5C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7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D7081FDF36D44BDBA21B79E7C157A17A"/>
        </w:placeholder>
      </w:sdtPr>
      <w:sdtContent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18" w:name="oth_attach_desc"/>
          <w:r w:rsidRPr="00DB4A5C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8"/>
        </w:p>
        <w:p w:rsidR="00DB4A5C" w:rsidRPr="00DB4A5C" w:rsidRDefault="00DB4A5C" w:rsidP="00DB4A5C">
          <w:pPr>
            <w:pStyle w:val="a7"/>
            <w:snapToGrid/>
            <w:rPr>
              <w:rFonts w:ascii="Times New Roman" w:hAnsi="Times New Roman"/>
            </w:rPr>
          </w:pPr>
          <w:r w:rsidRPr="00DB4A5C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19" w:name="oth_source_name"/>
          <w:r w:rsidRPr="00DB4A5C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9" w:displacedByCustomXml="next"/>
      </w:sdtContent>
    </w:sdt>
    <w:p w:rsidR="00F6248B" w:rsidRPr="00DB4A5C" w:rsidRDefault="00F6248B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26952594"/>
        <w:placeholder>
          <w:docPart w:val="DefaultPlaceholder_22675703"/>
        </w:placeholder>
      </w:sdtPr>
      <w:sdtContent>
        <w:p w:rsidR="00064B95" w:rsidRPr="00DB4A5C" w:rsidRDefault="00064B95" w:rsidP="00064B95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064B95" w:rsidRPr="00DB4A5C" w:rsidRDefault="00064B95" w:rsidP="00064B95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DB4A5C">
            <w:rPr>
              <w:rFonts w:cs="新細明體" w:hint="eastAsia"/>
              <w:color w:val="000000"/>
              <w:kern w:val="0"/>
            </w:rPr>
            <w:t>-</w:t>
          </w:r>
          <w:r w:rsidRPr="00DB4A5C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DB4A5C">
            <w:rPr>
              <w:rFonts w:cs="新細明體" w:hint="eastAsia"/>
              <w:color w:val="000000"/>
              <w:kern w:val="0"/>
            </w:rPr>
            <w:t>-</w:t>
          </w:r>
          <w:r w:rsidRPr="00DB4A5C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F6248B" w:rsidRPr="00DB4A5C" w:rsidRDefault="00064B95" w:rsidP="00064B95">
          <w:pPr>
            <w:widowControl/>
            <w:rPr>
              <w:rFonts w:cs="新細明體"/>
              <w:color w:val="000000"/>
              <w:kern w:val="0"/>
            </w:rPr>
          </w:pPr>
          <w:r w:rsidRPr="00DB4A5C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DB4A5C">
            <w:rPr>
              <w:rFonts w:cs="新細明體" w:hint="eastAsia"/>
              <w:color w:val="000000"/>
              <w:kern w:val="0"/>
            </w:rPr>
            <w:t>PDF</w:t>
          </w:r>
          <w:r w:rsidRPr="00DB4A5C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  <w:r w:rsidR="00537DE4" w:rsidRPr="00DB4A5C">
            <w:rPr>
              <w:rFonts w:cs="新細明體" w:hint="eastAsia"/>
              <w:color w:val="000000"/>
              <w:kern w:val="0"/>
            </w:rPr>
            <w:br w:type="page"/>
          </w:r>
        </w:p>
      </w:sdtContent>
    </w:sdt>
    <w:sdt>
      <w:sdtPr>
        <w:rPr>
          <w:rFonts w:ascii="Calibri" w:hAnsi="Calibri"/>
          <w:sz w:val="20"/>
          <w:szCs w:val="20"/>
        </w:rPr>
        <w:alias w:val="b_view1"/>
        <w:tag w:val="b_view1"/>
        <w:id w:val="31720284"/>
        <w:placeholder>
          <w:docPart w:val="3DF3FD44CB2B42D697B5C5A0CDBFE74F"/>
        </w:placeholder>
      </w:sdtPr>
      <w:sdtEndPr>
        <w:rPr>
          <w:rFonts w:hint="eastAsia"/>
        </w:rPr>
      </w:sdtEndPr>
      <w:sdtContent>
        <w:p w:rsidR="00DB4A5C" w:rsidRPr="0021659C" w:rsidRDefault="00DB4A5C" w:rsidP="00DB4A5C"/>
        <w:p w:rsidR="00DB4A5C" w:rsidRPr="0021659C" w:rsidRDefault="00DB4A5C" w:rsidP="00DB4A5C">
          <w:pPr>
            <w:pStyle w:val="a7"/>
            <w:rPr>
              <w:sz w:val="24"/>
              <w:szCs w:val="24"/>
            </w:rPr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1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</w:sdtContent>
    </w:sdt>
    <w:p w:rsidR="00DB4A5C" w:rsidRPr="0021659C" w:rsidRDefault="00DB4A5C" w:rsidP="00DB4A5C">
      <w:pPr>
        <w:pStyle w:val="a7"/>
        <w:snapToGrid/>
      </w:pPr>
    </w:p>
    <w:sdt>
      <w:sdtPr>
        <w:rPr>
          <w:rFonts w:hint="eastAsia"/>
          <w:sz w:val="24"/>
          <w:szCs w:val="24"/>
        </w:rPr>
        <w:alias w:val="b_view2"/>
        <w:tag w:val="b_view2"/>
        <w:id w:val="31720285"/>
        <w:placeholder>
          <w:docPart w:val="D8EDA99E12B64607AA9CDC6427298593"/>
        </w:placeholder>
      </w:sdtPr>
      <w:sdtEndPr>
        <w:rPr>
          <w:rFonts w:hint="default"/>
          <w:sz w:val="20"/>
          <w:szCs w:val="20"/>
        </w:rPr>
      </w:sdtEndPr>
      <w:sdtContent>
        <w:p w:rsidR="00DB4A5C" w:rsidRPr="0021659C" w:rsidRDefault="00DB4A5C" w:rsidP="00DB4A5C">
          <w:pPr>
            <w:pStyle w:val="a7"/>
            <w:snapToGrid/>
            <w:rPr>
              <w:sz w:val="24"/>
              <w:szCs w:val="24"/>
            </w:rPr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2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DB4A5C" w:rsidP="00DB4A5C">
          <w:pPr>
            <w:pStyle w:val="a7"/>
            <w:snapToGrid/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3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DB4A5C" w:rsidP="00DB4A5C">
          <w:pPr>
            <w:pStyle w:val="a7"/>
            <w:snapToGrid/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4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DB4A5C" w:rsidP="00DB4A5C">
          <w:pPr>
            <w:pStyle w:val="a7"/>
            <w:snapToGrid/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5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DB4A5C" w:rsidP="00DB4A5C">
          <w:pPr>
            <w:pStyle w:val="a7"/>
            <w:snapToGrid/>
          </w:pPr>
        </w:p>
        <w:p w:rsidR="00DB4A5C" w:rsidRPr="0021659C" w:rsidRDefault="00DB4A5C" w:rsidP="00DB4A5C">
          <w:pPr>
            <w:pStyle w:val="a7"/>
            <w:snapToGrid/>
          </w:pPr>
          <w:r w:rsidRPr="0021659C">
            <w:rPr>
              <w:rFonts w:hAnsi="新細明體" w:hint="eastAsia"/>
              <w:sz w:val="24"/>
              <w:szCs w:val="24"/>
            </w:rPr>
            <w:t>【第</w:t>
          </w:r>
          <w:r w:rsidRPr="0021659C">
            <w:rPr>
              <w:rFonts w:hint="eastAsia"/>
              <w:sz w:val="24"/>
              <w:szCs w:val="24"/>
            </w:rPr>
            <w:t>6</w:t>
          </w:r>
          <w:r w:rsidRPr="0021659C">
            <w:rPr>
              <w:rFonts w:hAnsi="新細明體" w:hint="eastAsia"/>
              <w:sz w:val="24"/>
              <w:szCs w:val="24"/>
            </w:rPr>
            <w:t>個視圖】</w:t>
          </w:r>
        </w:p>
        <w:p w:rsidR="00DB4A5C" w:rsidRPr="0021659C" w:rsidRDefault="0040649C" w:rsidP="00DB4A5C">
          <w:pPr>
            <w:pStyle w:val="a7"/>
            <w:snapToGrid/>
            <w:rPr>
              <w:sz w:val="24"/>
              <w:szCs w:val="24"/>
            </w:rPr>
          </w:pPr>
        </w:p>
      </w:sdtContent>
    </w:sdt>
    <w:p w:rsidR="00DB4A5C" w:rsidRDefault="00DB4A5C">
      <w:pPr>
        <w:widowControl/>
        <w:spacing w:line="360" w:lineRule="atLeast"/>
        <w:rPr>
          <w:rFonts w:ascii="新細明體" w:hAnsi="新細明體"/>
          <w:color w:val="000000"/>
          <w:kern w:val="0"/>
        </w:rPr>
      </w:pPr>
    </w:p>
    <w:p w:rsidR="001E1EE9" w:rsidRPr="002B6CD4" w:rsidRDefault="001E1EE9">
      <w:pPr>
        <w:rPr>
          <w:rFonts w:ascii="新細明體" w:hAnsi="新細明體" w:cs="新細明體"/>
          <w:color w:val="000000"/>
          <w:kern w:val="0"/>
        </w:rPr>
      </w:pPr>
    </w:p>
    <w:sectPr w:rsidR="001E1EE9" w:rsidRPr="002B6CD4" w:rsidSect="00A46D59">
      <w:footerReference w:type="default" r:id="rId7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1AA" w:rsidRDefault="00D521AA">
      <w:r>
        <w:separator/>
      </w:r>
    </w:p>
  </w:endnote>
  <w:endnote w:type="continuationSeparator" w:id="0">
    <w:p w:rsidR="00D521AA" w:rsidRDefault="00D52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EE9" w:rsidRDefault="001E1EE9" w:rsidP="001E1EE9">
    <w:pPr>
      <w:pStyle w:val="a7"/>
      <w:jc w:val="center"/>
    </w:pPr>
    <w:r>
      <w:rPr>
        <w:rFonts w:hint="eastAsia"/>
      </w:rPr>
      <w:t>第</w:t>
    </w:r>
    <w:fldSimple w:instr="PAGE   \* MERGEFORMAT">
      <w:r w:rsidR="00CA4793" w:rsidRPr="00CA4793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CA4793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="005349F3">
      <w:rPr>
        <w:rFonts w:hint="eastAsia"/>
      </w:rPr>
      <w:t>英文</w:t>
    </w:r>
    <w:r>
      <w:rPr>
        <w:rFonts w:hint="eastAsia"/>
      </w:rPr>
      <w:t>證明書申請書</w:t>
    </w:r>
    <w:r>
      <w:rPr>
        <w:rFonts w:hint="eastAsia"/>
      </w:rPr>
      <w:t>)</w:t>
    </w:r>
  </w:p>
  <w:p w:rsidR="001E1EE9" w:rsidRPr="001E1EE9" w:rsidRDefault="001E1EE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1AA" w:rsidRDefault="00D521AA">
      <w:r>
        <w:separator/>
      </w:r>
    </w:p>
  </w:footnote>
  <w:footnote w:type="continuationSeparator" w:id="0">
    <w:p w:rsidR="00D521AA" w:rsidRDefault="00D521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E75"/>
    <w:rsid w:val="00064B95"/>
    <w:rsid w:val="000F00A2"/>
    <w:rsid w:val="00105326"/>
    <w:rsid w:val="001368B1"/>
    <w:rsid w:val="001A2C40"/>
    <w:rsid w:val="001E1EE9"/>
    <w:rsid w:val="002B6CD4"/>
    <w:rsid w:val="003A0773"/>
    <w:rsid w:val="003F4344"/>
    <w:rsid w:val="003F4DDC"/>
    <w:rsid w:val="0040649C"/>
    <w:rsid w:val="004A677C"/>
    <w:rsid w:val="005349F3"/>
    <w:rsid w:val="00537DE4"/>
    <w:rsid w:val="00542E5F"/>
    <w:rsid w:val="0059454A"/>
    <w:rsid w:val="007F1E75"/>
    <w:rsid w:val="007F37DA"/>
    <w:rsid w:val="007F7D11"/>
    <w:rsid w:val="00836B44"/>
    <w:rsid w:val="00917870"/>
    <w:rsid w:val="00A46D59"/>
    <w:rsid w:val="00A774CA"/>
    <w:rsid w:val="00CA4793"/>
    <w:rsid w:val="00D521AA"/>
    <w:rsid w:val="00DB4A5C"/>
    <w:rsid w:val="00E94FFD"/>
    <w:rsid w:val="00F54404"/>
    <w:rsid w:val="00F61901"/>
    <w:rsid w:val="00F6248B"/>
    <w:rsid w:val="00FC6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D59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A46D59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A46D5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6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A46D59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46D5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A46D59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A46D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46D59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A46D59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A46D59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A46D59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A46D59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A46D59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46D59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A46D59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A46D59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A46D59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A46D59"/>
    <w:rPr>
      <w:color w:val="808080"/>
    </w:rPr>
  </w:style>
  <w:style w:type="character" w:customStyle="1" w:styleId="apple-converted-space">
    <w:name w:val="apple-converted-space"/>
    <w:basedOn w:val="a0"/>
    <w:rsid w:val="00A46D59"/>
  </w:style>
  <w:style w:type="character" w:customStyle="1" w:styleId="grame">
    <w:name w:val="grame"/>
    <w:basedOn w:val="a0"/>
    <w:rsid w:val="00A46D59"/>
  </w:style>
  <w:style w:type="table" w:styleId="af1">
    <w:name w:val="Table Grid"/>
    <w:basedOn w:val="a1"/>
    <w:uiPriority w:val="59"/>
    <w:rsid w:val="00A46D59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41%5b&#21830;&#31777;B%5d%5b&#20013;&#25991;&#35657;&#26126;&#26360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EF1111-20CF-4D9C-B8B7-BBF23F6D69FA}"/>
      </w:docPartPr>
      <w:docPartBody>
        <w:p w:rsidR="00D20D37" w:rsidRDefault="00E236CE">
          <w:r w:rsidRPr="004D03DA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7533D7A5D974DBA9020CA803650BC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30A266F-AD3A-48CE-AA6C-0E17FC7B0EFA}"/>
      </w:docPartPr>
      <w:docPartBody>
        <w:p w:rsidR="00D20D37" w:rsidRDefault="00E236CE" w:rsidP="00E236CE">
          <w:pPr>
            <w:pStyle w:val="C7533D7A5D974DBA9020CA803650BC8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D75A28E4705414C89BF71329AF606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6886869-5364-4FBD-8648-13DF8A53637F}"/>
      </w:docPartPr>
      <w:docPartBody>
        <w:p w:rsidR="00D20D37" w:rsidRDefault="00E236CE" w:rsidP="00E236CE">
          <w:pPr>
            <w:pStyle w:val="4D75A28E4705414C89BF71329AF6068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938675E2D2B4F28AE8699A4426FA4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69D7171-25B1-4A19-AC61-61B43A9DCB33}"/>
      </w:docPartPr>
      <w:docPartBody>
        <w:p w:rsidR="00D20D37" w:rsidRDefault="00E236CE" w:rsidP="00E236CE">
          <w:pPr>
            <w:pStyle w:val="C938675E2D2B4F28AE8699A4426FA411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7081FDF36D44BDBA21B79E7C157A17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8A49A8-E04A-43E3-8742-D0ED0F15EAE3}"/>
      </w:docPartPr>
      <w:docPartBody>
        <w:p w:rsidR="00D20D37" w:rsidRDefault="00E236CE" w:rsidP="00E236CE">
          <w:pPr>
            <w:pStyle w:val="D7081FDF36D44BDBA21B79E7C157A17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637B26291EF48CD84600DFACA393A1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3AF4C1-058F-40FF-AC5A-4F9BE7807887}"/>
      </w:docPartPr>
      <w:docPartBody>
        <w:p w:rsidR="00D20D37" w:rsidRDefault="00E236CE" w:rsidP="00E236CE">
          <w:pPr>
            <w:pStyle w:val="3637B26291EF48CD84600DFACA393A1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DF3FD44CB2B42D697B5C5A0CDBFE74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E13A6BB-CC77-4538-A4F7-ED6CDBB6D25D}"/>
      </w:docPartPr>
      <w:docPartBody>
        <w:p w:rsidR="00D20D37" w:rsidRDefault="00E236CE" w:rsidP="00E236CE">
          <w:pPr>
            <w:pStyle w:val="3DF3FD44CB2B42D697B5C5A0CDBFE74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8EDA99E12B64607AA9CDC64272985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F935E4A-C5E2-4071-9533-A0251415249B}"/>
      </w:docPartPr>
      <w:docPartBody>
        <w:p w:rsidR="00D20D37" w:rsidRDefault="00E236CE" w:rsidP="00E236CE">
          <w:pPr>
            <w:pStyle w:val="D8EDA99E12B64607AA9CDC642729859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6CE"/>
    <w:rsid w:val="00C74F04"/>
    <w:rsid w:val="00D20D37"/>
    <w:rsid w:val="00E107BA"/>
    <w:rsid w:val="00E23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D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E236CE"/>
    <w:rPr>
      <w:color w:val="808080"/>
    </w:rPr>
  </w:style>
  <w:style w:type="paragraph" w:customStyle="1" w:styleId="C7533D7A5D974DBA9020CA803650BC8F">
    <w:name w:val="C7533D7A5D974DBA9020CA803650BC8F"/>
    <w:rsid w:val="00E236CE"/>
    <w:pPr>
      <w:widowControl w:val="0"/>
    </w:pPr>
  </w:style>
  <w:style w:type="paragraph" w:customStyle="1" w:styleId="4D75A28E4705414C89BF71329AF6068F">
    <w:name w:val="4D75A28E4705414C89BF71329AF6068F"/>
    <w:rsid w:val="00E236CE"/>
    <w:pPr>
      <w:widowControl w:val="0"/>
    </w:pPr>
  </w:style>
  <w:style w:type="paragraph" w:customStyle="1" w:styleId="C938675E2D2B4F28AE8699A4426FA411">
    <w:name w:val="C938675E2D2B4F28AE8699A4426FA411"/>
    <w:rsid w:val="00E236CE"/>
    <w:pPr>
      <w:widowControl w:val="0"/>
    </w:pPr>
  </w:style>
  <w:style w:type="paragraph" w:customStyle="1" w:styleId="D7081FDF36D44BDBA21B79E7C157A17A">
    <w:name w:val="D7081FDF36D44BDBA21B79E7C157A17A"/>
    <w:rsid w:val="00E236CE"/>
    <w:pPr>
      <w:widowControl w:val="0"/>
    </w:pPr>
  </w:style>
  <w:style w:type="paragraph" w:customStyle="1" w:styleId="3637B26291EF48CD84600DFACA393A10">
    <w:name w:val="3637B26291EF48CD84600DFACA393A10"/>
    <w:rsid w:val="00E236CE"/>
    <w:pPr>
      <w:widowControl w:val="0"/>
    </w:pPr>
  </w:style>
  <w:style w:type="paragraph" w:customStyle="1" w:styleId="858CF3878AF2462BB4F60584D7A40F82">
    <w:name w:val="858CF3878AF2462BB4F60584D7A40F82"/>
    <w:rsid w:val="00E236CE"/>
    <w:pPr>
      <w:widowControl w:val="0"/>
    </w:pPr>
  </w:style>
  <w:style w:type="paragraph" w:customStyle="1" w:styleId="3DF3FD44CB2B42D697B5C5A0CDBFE74F">
    <w:name w:val="3DF3FD44CB2B42D697B5C5A0CDBFE74F"/>
    <w:rsid w:val="00E236CE"/>
    <w:pPr>
      <w:widowControl w:val="0"/>
    </w:pPr>
  </w:style>
  <w:style w:type="paragraph" w:customStyle="1" w:styleId="D8EDA99E12B64607AA9CDC6427298593">
    <w:name w:val="D8EDA99E12B64607AA9CDC6427298593"/>
    <w:rsid w:val="00E236CE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834C0-57EA-4506-9677-6A8CA534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41[商簡B][中文證明書申請書].dot</Template>
  <TotalTime>18</TotalTime>
  <Pages>2</Pages>
  <Words>302</Words>
  <Characters>457</Characters>
  <Application>Microsoft Office Word</Application>
  <DocSecurity>0</DocSecurity>
  <Lines>3</Lines>
  <Paragraphs>1</Paragraphs>
  <ScaleCrop>false</ScaleCrop>
  <Company>Acer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6</cp:revision>
  <cp:lastPrinted>2013-12-02T03:35:00Z</cp:lastPrinted>
  <dcterms:created xsi:type="dcterms:W3CDTF">2019-11-21T08:06:00Z</dcterms:created>
  <dcterms:modified xsi:type="dcterms:W3CDTF">2019-11-22T08:29:00Z</dcterms:modified>
</cp:coreProperties>
</file>